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130AE" w14:textId="5B544A84" w:rsidR="001E7F61" w:rsidRPr="0054409E" w:rsidRDefault="0040792F">
      <w:pPr>
        <w:pStyle w:val="Title"/>
        <w:rPr>
          <w:rFonts w:ascii="Comic Sans MS" w:hAnsi="Comic Sans MS"/>
          <w:color w:val="0D0D0D" w:themeColor="text1" w:themeTint="F2"/>
        </w:rPr>
      </w:pPr>
      <w:r>
        <w:rPr>
          <w:rFonts w:ascii="Comic Sans MS" w:hAnsi="Comic Sans MS"/>
          <w:color w:val="0D0D0D" w:themeColor="text1" w:themeTint="F2"/>
        </w:rPr>
        <w:t>Rabid</w:t>
      </w:r>
      <w:r w:rsidR="0054409E" w:rsidRPr="0054409E">
        <w:rPr>
          <w:rFonts w:ascii="Comic Sans MS" w:hAnsi="Comic Sans MS"/>
          <w:color w:val="0D0D0D" w:themeColor="text1" w:themeTint="F2"/>
        </w:rPr>
        <w:t xml:space="preserve"> Unicorn</w:t>
      </w:r>
    </w:p>
    <w:p w14:paraId="4BE584C3" w14:textId="77777777" w:rsidR="0091561D" w:rsidRDefault="0091561D" w:rsidP="0091561D">
      <w:pPr>
        <w:rPr>
          <w:noProof/>
          <w:lang w:eastAsia="en-US"/>
        </w:rPr>
      </w:pPr>
    </w:p>
    <w:p w14:paraId="3F2308ED" w14:textId="77777777" w:rsidR="00C433A2" w:rsidRPr="0091561D" w:rsidRDefault="00321C79" w:rsidP="0091561D">
      <w:r>
        <w:rPr>
          <w:noProof/>
          <w:lang w:eastAsia="en-US"/>
        </w:rPr>
        <w:drawing>
          <wp:inline distT="0" distB="0" distL="0" distR="0" wp14:anchorId="5130F798" wp14:editId="24262A86">
            <wp:extent cx="3638740" cy="26960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3712" cy="2699720"/>
                    </a:xfrm>
                    <a:prstGeom prst="rect">
                      <a:avLst/>
                    </a:prstGeom>
                  </pic:spPr>
                </pic:pic>
              </a:graphicData>
            </a:graphic>
          </wp:inline>
        </w:drawing>
      </w:r>
    </w:p>
    <w:p w14:paraId="3E1A4F01" w14:textId="0BEFBA40" w:rsidR="001E7F61" w:rsidRPr="0054409E" w:rsidRDefault="000B1828">
      <w:pPr>
        <w:pStyle w:val="Heading1"/>
        <w:rPr>
          <w:rFonts w:ascii="Comic Sans MS" w:hAnsi="Comic Sans MS"/>
          <w:color w:val="0D0D0D" w:themeColor="text1" w:themeTint="F2"/>
        </w:rPr>
      </w:pPr>
      <w:r>
        <w:rPr>
          <w:rFonts w:ascii="Comic Sans MS" w:hAnsi="Comic Sans MS"/>
          <w:color w:val="0D0D0D" w:themeColor="text1" w:themeTint="F2"/>
        </w:rPr>
        <w:t>Rabid</w:t>
      </w:r>
      <w:r w:rsidR="00B73094">
        <w:rPr>
          <w:rFonts w:ascii="Comic Sans MS" w:hAnsi="Comic Sans MS"/>
          <w:color w:val="0D0D0D" w:themeColor="text1" w:themeTint="F2"/>
        </w:rPr>
        <w:t xml:space="preserve"> Unicorn (Mobile App)</w:t>
      </w:r>
    </w:p>
    <w:p w14:paraId="1255AA37" w14:textId="77777777" w:rsidR="00227EF4" w:rsidRPr="00227EF4" w:rsidRDefault="00B73094" w:rsidP="00227EF4">
      <w:r>
        <w:t>Side scrolling shooter game</w:t>
      </w:r>
    </w:p>
    <w:p w14:paraId="7B6FB314" w14:textId="77777777" w:rsidR="0088018F" w:rsidRPr="0054409E" w:rsidRDefault="0088018F" w:rsidP="0088018F">
      <w:pPr>
        <w:pStyle w:val="TOCHeading"/>
        <w:rPr>
          <w:rFonts w:ascii="Comic Sans MS" w:hAnsi="Comic Sans MS" w:cs="Arial"/>
          <w:color w:val="0D0D0D" w:themeColor="text1" w:themeTint="F2"/>
        </w:rPr>
      </w:pPr>
      <w:bookmarkStart w:id="0" w:name="_Toc354153809"/>
      <w:r w:rsidRPr="0054409E">
        <w:rPr>
          <w:rFonts w:ascii="Comic Sans MS" w:hAnsi="Comic Sans MS" w:cs="Arial"/>
          <w:color w:val="0D0D0D" w:themeColor="text1" w:themeTint="F2"/>
        </w:rPr>
        <w:t>Table of Contents</w:t>
      </w:r>
      <w:bookmarkEnd w:id="0"/>
    </w:p>
    <w:p w14:paraId="073601D4" w14:textId="77777777" w:rsidR="0088018F" w:rsidRDefault="0088018F" w:rsidP="0088018F">
      <w:pPr>
        <w:pStyle w:val="TOC1"/>
        <w:tabs>
          <w:tab w:val="right" w:leader="dot" w:pos="9350"/>
        </w:tabs>
        <w:rPr>
          <w:noProof/>
        </w:rPr>
      </w:pPr>
      <w:r w:rsidRPr="00475807">
        <w:rPr>
          <w:rFonts w:cs="Arial"/>
        </w:rPr>
        <w:fldChar w:fldCharType="begin"/>
      </w:r>
      <w:r w:rsidRPr="00475807">
        <w:rPr>
          <w:rFonts w:cs="Arial"/>
        </w:rPr>
        <w:instrText xml:space="preserve"> TOC \o "1-3" \h \z \u </w:instrText>
      </w:r>
      <w:r w:rsidRPr="00475807">
        <w:rPr>
          <w:rFonts w:cs="Arial"/>
        </w:rPr>
        <w:fldChar w:fldCharType="separate"/>
      </w:r>
      <w:hyperlink w:anchor="_Toc354153809" w:history="1">
        <w:r w:rsidRPr="00676FE1">
          <w:rPr>
            <w:rStyle w:val="Hyperlink"/>
            <w:rFonts w:cs="Arial"/>
            <w:noProof/>
          </w:rPr>
          <w:t>Table of Contents</w:t>
        </w:r>
        <w:r>
          <w:rPr>
            <w:noProof/>
            <w:webHidden/>
          </w:rPr>
          <w:tab/>
        </w:r>
      </w:hyperlink>
      <w:r w:rsidR="00D759EB">
        <w:rPr>
          <w:noProof/>
        </w:rPr>
        <w:t>1</w:t>
      </w:r>
    </w:p>
    <w:p w14:paraId="3DF0C35C" w14:textId="77777777" w:rsidR="004148E2" w:rsidRPr="004148E2" w:rsidRDefault="00044617" w:rsidP="004148E2">
      <w:pPr>
        <w:pStyle w:val="TOC1"/>
        <w:tabs>
          <w:tab w:val="left" w:pos="440"/>
          <w:tab w:val="right" w:leader="dot" w:pos="9350"/>
        </w:tabs>
        <w:rPr>
          <w:rFonts w:eastAsia="Times New Roman" w:cs="Times New Roman"/>
          <w:noProof/>
          <w:lang w:eastAsia="en-CA"/>
        </w:rPr>
      </w:pPr>
      <w:hyperlink w:anchor="_Toc354153810" w:history="1">
        <w:r w:rsidR="004148E2">
          <w:rPr>
            <w:rStyle w:val="Hyperlink"/>
            <w:rFonts w:cs="Arial"/>
            <w:noProof/>
          </w:rPr>
          <w:t>2</w:t>
        </w:r>
        <w:r w:rsidR="004148E2">
          <w:rPr>
            <w:rFonts w:eastAsia="Times New Roman" w:cs="Times New Roman"/>
            <w:noProof/>
            <w:lang w:eastAsia="en-CA"/>
          </w:rPr>
          <w:tab/>
        </w:r>
        <w:r w:rsidR="004148E2" w:rsidRPr="00676FE1">
          <w:rPr>
            <w:rStyle w:val="Hyperlink"/>
            <w:rFonts w:cs="Arial"/>
            <w:iCs/>
            <w:noProof/>
          </w:rPr>
          <w:t>T</w:t>
        </w:r>
        <w:r w:rsidR="0018248A">
          <w:rPr>
            <w:rStyle w:val="Hyperlink"/>
            <w:rFonts w:cs="Arial"/>
            <w:iCs/>
            <w:noProof/>
          </w:rPr>
          <w:t>eam Personnel</w:t>
        </w:r>
        <w:r w:rsidR="004148E2">
          <w:rPr>
            <w:noProof/>
            <w:webHidden/>
          </w:rPr>
          <w:tab/>
        </w:r>
      </w:hyperlink>
    </w:p>
    <w:p w14:paraId="588373BE" w14:textId="77777777" w:rsidR="0088018F" w:rsidRDefault="00044617" w:rsidP="0088018F">
      <w:pPr>
        <w:pStyle w:val="TOC1"/>
        <w:tabs>
          <w:tab w:val="left" w:pos="440"/>
          <w:tab w:val="right" w:leader="dot" w:pos="9350"/>
        </w:tabs>
        <w:rPr>
          <w:rFonts w:eastAsia="Times New Roman" w:cs="Times New Roman"/>
          <w:noProof/>
          <w:lang w:eastAsia="en-CA"/>
        </w:rPr>
      </w:pPr>
      <w:hyperlink w:anchor="_Toc354153810" w:history="1">
        <w:r w:rsidR="0088018F">
          <w:rPr>
            <w:rStyle w:val="Hyperlink"/>
            <w:rFonts w:cs="Arial"/>
            <w:noProof/>
          </w:rPr>
          <w:t>3</w:t>
        </w:r>
        <w:r w:rsidR="0088018F">
          <w:rPr>
            <w:rFonts w:eastAsia="Times New Roman" w:cs="Times New Roman"/>
            <w:noProof/>
            <w:lang w:eastAsia="en-CA"/>
          </w:rPr>
          <w:tab/>
        </w:r>
        <w:r w:rsidR="0088018F" w:rsidRPr="00676FE1">
          <w:rPr>
            <w:rStyle w:val="Hyperlink"/>
            <w:rFonts w:cs="Arial"/>
            <w:iCs/>
            <w:noProof/>
          </w:rPr>
          <w:t>Target Audience</w:t>
        </w:r>
        <w:r w:rsidR="0088018F">
          <w:rPr>
            <w:noProof/>
            <w:webHidden/>
          </w:rPr>
          <w:tab/>
        </w:r>
      </w:hyperlink>
    </w:p>
    <w:p w14:paraId="45FC1943" w14:textId="77777777" w:rsidR="0088018F" w:rsidRDefault="00044617" w:rsidP="0088018F">
      <w:pPr>
        <w:pStyle w:val="TOC1"/>
        <w:tabs>
          <w:tab w:val="left" w:pos="440"/>
          <w:tab w:val="right" w:leader="dot" w:pos="9350"/>
        </w:tabs>
        <w:rPr>
          <w:noProof/>
        </w:rPr>
      </w:pPr>
      <w:hyperlink w:anchor="_Toc354153811" w:history="1">
        <w:r w:rsidR="0088018F">
          <w:rPr>
            <w:rStyle w:val="Hyperlink"/>
            <w:rFonts w:eastAsia="Times New Roman" w:cs="Arial"/>
            <w:noProof/>
          </w:rPr>
          <w:t>4</w:t>
        </w:r>
        <w:r w:rsidR="0088018F">
          <w:rPr>
            <w:rFonts w:eastAsia="Times New Roman" w:cs="Times New Roman"/>
            <w:noProof/>
            <w:lang w:eastAsia="en-CA"/>
          </w:rPr>
          <w:tab/>
        </w:r>
        <w:r w:rsidR="0088018F" w:rsidRPr="00676FE1">
          <w:rPr>
            <w:rStyle w:val="Hyperlink"/>
            <w:rFonts w:cs="Arial"/>
            <w:iCs/>
            <w:noProof/>
          </w:rPr>
          <w:t>Visual Style</w:t>
        </w:r>
        <w:r w:rsidR="00774B97">
          <w:rPr>
            <w:rStyle w:val="Hyperlink"/>
            <w:rFonts w:cs="Arial"/>
            <w:iCs/>
            <w:noProof/>
          </w:rPr>
          <w:t xml:space="preserve"> and </w:t>
        </w:r>
        <w:r w:rsidR="006879A5">
          <w:rPr>
            <w:rStyle w:val="Hyperlink"/>
            <w:rFonts w:cs="Arial"/>
            <w:iCs/>
            <w:noProof/>
          </w:rPr>
          <w:t>Game Platforms</w:t>
        </w:r>
        <w:r w:rsidR="0088018F">
          <w:rPr>
            <w:noProof/>
            <w:webHidden/>
          </w:rPr>
          <w:tab/>
          <w:t>5</w:t>
        </w:r>
      </w:hyperlink>
    </w:p>
    <w:p w14:paraId="736205FD" w14:textId="77777777" w:rsidR="0088018F" w:rsidRDefault="00044617" w:rsidP="0088018F">
      <w:pPr>
        <w:pStyle w:val="TOC1"/>
        <w:tabs>
          <w:tab w:val="left" w:pos="440"/>
          <w:tab w:val="right" w:leader="dot" w:pos="9350"/>
        </w:tabs>
        <w:rPr>
          <w:rFonts w:eastAsia="Times New Roman" w:cs="Times New Roman"/>
          <w:noProof/>
          <w:lang w:eastAsia="en-CA"/>
        </w:rPr>
      </w:pPr>
      <w:hyperlink w:anchor="_Toc354153814" w:history="1">
        <w:r w:rsidR="00C1112F">
          <w:rPr>
            <w:rStyle w:val="Hyperlink"/>
            <w:rFonts w:cs="Arial"/>
            <w:noProof/>
          </w:rPr>
          <w:t>5</w:t>
        </w:r>
        <w:r w:rsidR="0088018F">
          <w:rPr>
            <w:rFonts w:eastAsia="Times New Roman" w:cs="Times New Roman"/>
            <w:noProof/>
            <w:lang w:eastAsia="en-CA"/>
          </w:rPr>
          <w:tab/>
        </w:r>
        <w:r w:rsidR="00CC4909" w:rsidRPr="00CC4909">
          <w:rPr>
            <w:rStyle w:val="Hyperlink"/>
            <w:rFonts w:cs="Arial"/>
            <w:noProof/>
          </w:rPr>
          <w:t>Game Mechanics</w:t>
        </w:r>
        <w:r w:rsidR="00F56709">
          <w:rPr>
            <w:rStyle w:val="Hyperlink"/>
            <w:rFonts w:cs="Arial"/>
            <w:noProof/>
          </w:rPr>
          <w:t xml:space="preserve"> </w:t>
        </w:r>
        <w:r w:rsidR="00F56709">
          <w:rPr>
            <w:rFonts w:cs="Arial"/>
          </w:rPr>
          <w:t>AI (Artificial Intelligence)……………………………………………………….…………………………..</w:t>
        </w:r>
        <w:r w:rsidR="0088018F">
          <w:rPr>
            <w:noProof/>
            <w:webHidden/>
          </w:rPr>
          <w:tab/>
        </w:r>
        <w:r w:rsidR="00C1112F">
          <w:rPr>
            <w:noProof/>
            <w:webHidden/>
          </w:rPr>
          <w:t>6</w:t>
        </w:r>
      </w:hyperlink>
    </w:p>
    <w:p w14:paraId="128CB545" w14:textId="77777777" w:rsidR="0088018F" w:rsidRDefault="00044617" w:rsidP="001216EF">
      <w:pPr>
        <w:pStyle w:val="TOC1"/>
        <w:tabs>
          <w:tab w:val="left" w:pos="440"/>
          <w:tab w:val="right" w:leader="dot" w:pos="9350"/>
        </w:tabs>
        <w:rPr>
          <w:rFonts w:eastAsia="Times New Roman" w:cs="Times New Roman"/>
          <w:noProof/>
          <w:lang w:eastAsia="en-CA"/>
        </w:rPr>
      </w:pPr>
      <w:hyperlink w:anchor="_Toc354153815" w:history="1">
        <w:r w:rsidR="00C1112F">
          <w:rPr>
            <w:rStyle w:val="Hyperlink"/>
            <w:rFonts w:cs="Arial"/>
            <w:noProof/>
          </w:rPr>
          <w:t>6</w:t>
        </w:r>
        <w:r w:rsidR="005B0B5E">
          <w:rPr>
            <w:rFonts w:eastAsia="Times New Roman" w:cs="Times New Roman"/>
            <w:noProof/>
            <w:lang w:eastAsia="en-CA"/>
          </w:rPr>
          <w:t xml:space="preserve">     </w:t>
        </w:r>
        <w:r w:rsidR="00C8177A" w:rsidRPr="00C8177A">
          <w:rPr>
            <w:rFonts w:eastAsia="Times New Roman" w:cs="Times New Roman"/>
            <w:noProof/>
            <w:lang w:eastAsia="en-CA"/>
          </w:rPr>
          <w:t>Controls</w:t>
        </w:r>
        <w:r w:rsidR="0088018F">
          <w:rPr>
            <w:noProof/>
            <w:webHidden/>
          </w:rPr>
          <w:tab/>
        </w:r>
      </w:hyperlink>
      <w:r w:rsidR="005A09C8">
        <w:rPr>
          <w:noProof/>
        </w:rPr>
        <w:t>7</w:t>
      </w:r>
    </w:p>
    <w:p w14:paraId="3B12E35F" w14:textId="77777777" w:rsidR="001E7F61" w:rsidRDefault="0088018F" w:rsidP="0088018F">
      <w:pPr>
        <w:rPr>
          <w:rFonts w:cs="Arial"/>
        </w:rPr>
      </w:pPr>
      <w:r w:rsidRPr="00475807">
        <w:rPr>
          <w:rFonts w:cs="Arial"/>
        </w:rPr>
        <w:fldChar w:fldCharType="end"/>
      </w:r>
      <w:r w:rsidR="005A09C8">
        <w:rPr>
          <w:rFonts w:cs="Arial"/>
        </w:rPr>
        <w:t>7</w:t>
      </w:r>
      <w:r w:rsidR="000D0442">
        <w:rPr>
          <w:rFonts w:cs="Arial"/>
        </w:rPr>
        <w:t xml:space="preserve"> </w:t>
      </w:r>
      <w:r w:rsidR="00A21D7E">
        <w:rPr>
          <w:rFonts w:cs="Arial"/>
        </w:rPr>
        <w:t xml:space="preserve">  </w:t>
      </w:r>
      <w:r w:rsidR="005B0B5E">
        <w:rPr>
          <w:rFonts w:cs="Arial"/>
        </w:rPr>
        <w:t xml:space="preserve"> </w:t>
      </w:r>
      <w:r w:rsidR="000D0442">
        <w:rPr>
          <w:rFonts w:cs="Arial"/>
        </w:rPr>
        <w:t>User Interface ……………………………………………………</w:t>
      </w:r>
      <w:r w:rsidR="00304EB3">
        <w:rPr>
          <w:rFonts w:cs="Arial"/>
        </w:rPr>
        <w:t>………………………………………………………………………………</w:t>
      </w:r>
      <w:r w:rsidR="0086360E">
        <w:rPr>
          <w:rFonts w:cs="Arial"/>
        </w:rPr>
        <w:t>…</w:t>
      </w:r>
      <w:r w:rsidR="00324567">
        <w:rPr>
          <w:rFonts w:cs="Arial"/>
        </w:rPr>
        <w:t>8</w:t>
      </w:r>
    </w:p>
    <w:p w14:paraId="5EA97C0A" w14:textId="77777777" w:rsidR="000E7BC0" w:rsidRDefault="006023DE" w:rsidP="0088018F">
      <w:pPr>
        <w:rPr>
          <w:rFonts w:cs="Arial"/>
        </w:rPr>
      </w:pPr>
      <w:r>
        <w:rPr>
          <w:rFonts w:cs="Arial"/>
        </w:rPr>
        <w:t>8</w:t>
      </w:r>
      <w:r w:rsidR="00287FDC">
        <w:rPr>
          <w:rFonts w:cs="Arial"/>
        </w:rPr>
        <w:t xml:space="preserve">    Scalability</w:t>
      </w:r>
      <w:r w:rsidR="005B0B5E">
        <w:rPr>
          <w:rFonts w:cs="Arial"/>
        </w:rPr>
        <w:t xml:space="preserve"> and Mobile Awareness </w:t>
      </w:r>
      <w:r w:rsidR="000E7BC0">
        <w:rPr>
          <w:rFonts w:cs="Arial"/>
        </w:rPr>
        <w:t>………………………………………………</w:t>
      </w:r>
      <w:r w:rsidR="005B0B5E">
        <w:rPr>
          <w:rFonts w:cs="Arial"/>
        </w:rPr>
        <w:t>…………</w:t>
      </w:r>
      <w:r w:rsidR="000E7BC0">
        <w:rPr>
          <w:rFonts w:cs="Arial"/>
        </w:rPr>
        <w:t>……………………………</w:t>
      </w:r>
      <w:r w:rsidR="00287FDC">
        <w:rPr>
          <w:rFonts w:cs="Arial"/>
        </w:rPr>
        <w:t>……………</w:t>
      </w:r>
      <w:r w:rsidR="00324567">
        <w:rPr>
          <w:rFonts w:cs="Arial"/>
        </w:rPr>
        <w:t>…</w:t>
      </w:r>
      <w:r w:rsidR="00287FDC">
        <w:rPr>
          <w:rFonts w:cs="Arial"/>
        </w:rPr>
        <w:t xml:space="preserve"> </w:t>
      </w:r>
      <w:r w:rsidR="00324567">
        <w:rPr>
          <w:rFonts w:cs="Arial"/>
        </w:rPr>
        <w:t>9</w:t>
      </w:r>
    </w:p>
    <w:p w14:paraId="2708853E" w14:textId="77FEA4B5" w:rsidR="005B59DE" w:rsidRDefault="006023DE" w:rsidP="005B59DE">
      <w:pPr>
        <w:rPr>
          <w:rFonts w:cs="Arial"/>
        </w:rPr>
      </w:pPr>
      <w:proofErr w:type="gramStart"/>
      <w:r>
        <w:rPr>
          <w:rFonts w:cs="Arial"/>
        </w:rPr>
        <w:t>10</w:t>
      </w:r>
      <w:r w:rsidR="00B32651">
        <w:rPr>
          <w:rFonts w:cs="Arial"/>
        </w:rPr>
        <w:t xml:space="preserve">  </w:t>
      </w:r>
      <w:r w:rsidR="005B59DE">
        <w:rPr>
          <w:rFonts w:cs="Arial"/>
        </w:rPr>
        <w:t>Creative</w:t>
      </w:r>
      <w:proofErr w:type="gramEnd"/>
      <w:r w:rsidR="005B59DE">
        <w:rPr>
          <w:rFonts w:cs="Arial"/>
        </w:rPr>
        <w:t xml:space="preserve"> Extras …………………………………………………………………………………………………….…………………………..11</w:t>
      </w:r>
    </w:p>
    <w:p w14:paraId="673A2547" w14:textId="53D2BF4C" w:rsidR="00DE107D" w:rsidRDefault="00B32651" w:rsidP="005B59DE">
      <w:pPr>
        <w:rPr>
          <w:rFonts w:cs="Arial"/>
        </w:rPr>
      </w:pPr>
      <w:r>
        <w:rPr>
          <w:rFonts w:cs="Arial"/>
        </w:rPr>
        <w:t>12</w:t>
      </w:r>
      <w:r w:rsidRPr="00B32651">
        <w:rPr>
          <w:rFonts w:cs="Arial"/>
        </w:rPr>
        <w:t xml:space="preserve"> </w:t>
      </w:r>
      <w:r>
        <w:rPr>
          <w:rFonts w:cs="Arial"/>
        </w:rPr>
        <w:t xml:space="preserve">Milestones </w:t>
      </w:r>
      <w:r w:rsidR="00DE107D">
        <w:rPr>
          <w:rFonts w:cs="Arial"/>
        </w:rPr>
        <w:t>…………………………………………………………………………………………………………………………………………….14</w:t>
      </w:r>
    </w:p>
    <w:p w14:paraId="179324CA" w14:textId="77777777" w:rsidR="00DE107D" w:rsidRDefault="00DE107D" w:rsidP="005B59DE">
      <w:pPr>
        <w:rPr>
          <w:rFonts w:cs="Arial"/>
        </w:rPr>
      </w:pPr>
    </w:p>
    <w:p w14:paraId="0CEC6DCC" w14:textId="77777777" w:rsidR="005B59DE" w:rsidRDefault="005B59DE" w:rsidP="00537719">
      <w:pPr>
        <w:rPr>
          <w:rFonts w:cs="Arial"/>
        </w:rPr>
      </w:pPr>
    </w:p>
    <w:p w14:paraId="653CEF84" w14:textId="77777777" w:rsidR="005A3DB4" w:rsidRDefault="005A3DB4" w:rsidP="0088018F">
      <w:pPr>
        <w:rPr>
          <w:rFonts w:cs="Arial"/>
        </w:rPr>
      </w:pPr>
    </w:p>
    <w:p w14:paraId="6DBD94EF" w14:textId="77777777" w:rsidR="0018248A" w:rsidRPr="0054409E" w:rsidRDefault="00B66081" w:rsidP="0018248A">
      <w:pPr>
        <w:pStyle w:val="Heading1"/>
        <w:rPr>
          <w:rFonts w:ascii="Comic Sans MS" w:hAnsi="Comic Sans MS"/>
          <w:color w:val="000000" w:themeColor="text1"/>
        </w:rPr>
      </w:pPr>
      <w:r w:rsidRPr="0054409E">
        <w:rPr>
          <w:rFonts w:ascii="Comic Sans MS" w:hAnsi="Comic Sans MS"/>
          <w:color w:val="000000" w:themeColor="text1"/>
        </w:rPr>
        <w:t>2</w:t>
      </w:r>
      <w:r w:rsidR="0018248A" w:rsidRPr="0054409E">
        <w:rPr>
          <w:rFonts w:ascii="Comic Sans MS" w:hAnsi="Comic Sans MS"/>
          <w:color w:val="000000" w:themeColor="text1"/>
        </w:rPr>
        <w:t>. Team Personnel</w:t>
      </w:r>
    </w:p>
    <w:p w14:paraId="1D0789F1" w14:textId="77777777" w:rsidR="0018248A" w:rsidRDefault="0018248A" w:rsidP="0088018F">
      <w:pPr>
        <w:rPr>
          <w:rFonts w:cs="Arial"/>
        </w:rPr>
      </w:pPr>
    </w:p>
    <w:p w14:paraId="4543926E" w14:textId="77777777" w:rsidR="00CF0E69" w:rsidRDefault="00CF0E69" w:rsidP="0088018F">
      <w:pPr>
        <w:rPr>
          <w:rFonts w:cs="Arial"/>
        </w:rPr>
      </w:pPr>
      <w:r>
        <w:rPr>
          <w:rFonts w:cs="Arial"/>
        </w:rPr>
        <w:t>Director and Programming Lead: Alexander Sanchez</w:t>
      </w:r>
    </w:p>
    <w:p w14:paraId="4C55626C" w14:textId="2EED3AB6" w:rsidR="00CF0E69" w:rsidRDefault="005049C0" w:rsidP="0088018F">
      <w:pPr>
        <w:rPr>
          <w:rFonts w:cs="Arial"/>
        </w:rPr>
      </w:pPr>
      <w:r>
        <w:rPr>
          <w:rFonts w:cs="Arial"/>
        </w:rPr>
        <w:t>Visual Artist</w:t>
      </w:r>
      <w:r w:rsidR="00CF0E69">
        <w:rPr>
          <w:rFonts w:cs="Arial"/>
        </w:rPr>
        <w:t>: Alexander Sanchez</w:t>
      </w:r>
    </w:p>
    <w:p w14:paraId="7012DDB9" w14:textId="7A041111" w:rsidR="003C0DD6" w:rsidRDefault="003C0DD6" w:rsidP="0088018F">
      <w:pPr>
        <w:rPr>
          <w:rFonts w:cs="Arial"/>
        </w:rPr>
      </w:pPr>
      <w:r>
        <w:rPr>
          <w:rFonts w:cs="Arial"/>
        </w:rPr>
        <w:t>Programmin</w:t>
      </w:r>
      <w:r w:rsidR="00D92C04">
        <w:rPr>
          <w:rFonts w:cs="Arial"/>
        </w:rPr>
        <w:t xml:space="preserve">g intern team leader Chris </w:t>
      </w:r>
      <w:proofErr w:type="spellStart"/>
      <w:r w:rsidR="00D92C04">
        <w:rPr>
          <w:rFonts w:cs="Arial"/>
        </w:rPr>
        <w:t>LongBoats</w:t>
      </w:r>
      <w:proofErr w:type="spellEnd"/>
      <w:r w:rsidR="00D92C04">
        <w:rPr>
          <w:rFonts w:cs="Arial"/>
        </w:rPr>
        <w:t>-Marsh</w:t>
      </w:r>
    </w:p>
    <w:p w14:paraId="02ADA89F" w14:textId="37B5791D" w:rsidR="00E82FCB" w:rsidRDefault="00E82FCB" w:rsidP="0088018F">
      <w:pPr>
        <w:rPr>
          <w:rFonts w:cs="Arial"/>
        </w:rPr>
      </w:pPr>
      <w:r>
        <w:rPr>
          <w:rFonts w:cs="Arial"/>
        </w:rPr>
        <w:t>Programming intern</w:t>
      </w:r>
      <w:r w:rsidR="006F1332">
        <w:rPr>
          <w:rFonts w:cs="Arial"/>
        </w:rPr>
        <w:t>s</w:t>
      </w:r>
      <w:r>
        <w:rPr>
          <w:rFonts w:cs="Arial"/>
        </w:rPr>
        <w:t xml:space="preserve">: </w:t>
      </w:r>
      <w:r w:rsidR="00D92C04">
        <w:rPr>
          <w:rFonts w:cs="Arial"/>
        </w:rPr>
        <w:t>Chris Levitt</w:t>
      </w:r>
    </w:p>
    <w:p w14:paraId="1D148504" w14:textId="78BD6BE7" w:rsidR="005049C0" w:rsidRDefault="005049C0" w:rsidP="0088018F">
      <w:pPr>
        <w:rPr>
          <w:rFonts w:cs="Arial"/>
        </w:rPr>
      </w:pPr>
      <w:r>
        <w:rPr>
          <w:rFonts w:cs="Arial"/>
        </w:rPr>
        <w:t xml:space="preserve">To be added soon to the project </w:t>
      </w:r>
      <w:r w:rsidR="00D92C04">
        <w:rPr>
          <w:rFonts w:cs="Arial"/>
        </w:rPr>
        <w:t>Esteban Lopez and Nielsen Leslie</w:t>
      </w:r>
      <w:bookmarkStart w:id="1" w:name="_GoBack"/>
      <w:bookmarkEnd w:id="1"/>
    </w:p>
    <w:p w14:paraId="5B2A9801" w14:textId="77777777" w:rsidR="005A3DB4" w:rsidRPr="0054409E" w:rsidRDefault="005A3DB4" w:rsidP="005A3DB4">
      <w:pPr>
        <w:pStyle w:val="Heading1"/>
        <w:rPr>
          <w:rFonts w:ascii="Comic Sans MS" w:hAnsi="Comic Sans MS"/>
          <w:color w:val="000000" w:themeColor="text1"/>
        </w:rPr>
      </w:pPr>
      <w:r w:rsidRPr="0054409E">
        <w:rPr>
          <w:rFonts w:ascii="Comic Sans MS" w:hAnsi="Comic Sans MS"/>
          <w:color w:val="000000" w:themeColor="text1"/>
        </w:rPr>
        <w:t>3. Target Audience</w:t>
      </w:r>
    </w:p>
    <w:p w14:paraId="0C1639B5" w14:textId="77777777" w:rsidR="005A3DB4" w:rsidRDefault="005A3DB4" w:rsidP="005A3DB4"/>
    <w:p w14:paraId="4BB088FB" w14:textId="77777777" w:rsidR="005A3DB4" w:rsidRPr="00F16A76" w:rsidRDefault="005A3DB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sidRPr="00144B87">
        <w:rPr>
          <w:rFonts w:ascii="Adobe Fan Heiti Std B" w:eastAsia="Adobe Fan Heiti Std B" w:hAnsi="Adobe Fan Heiti Std B"/>
          <w:sz w:val="24"/>
          <w:szCs w:val="24"/>
        </w:rPr>
        <w:t xml:space="preserve">General audience </w:t>
      </w:r>
    </w:p>
    <w:p w14:paraId="4E83CFD0" w14:textId="77777777" w:rsidR="00F16A76" w:rsidRPr="00F16A76" w:rsidRDefault="00B7309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sz w:val="24"/>
          <w:szCs w:val="24"/>
        </w:rPr>
        <w:t>Video game fanatics</w:t>
      </w:r>
    </w:p>
    <w:p w14:paraId="31C8351B" w14:textId="77777777" w:rsidR="00F16A76" w:rsidRPr="00144B87" w:rsidRDefault="00EC287D"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cs="Arial"/>
          <w:sz w:val="24"/>
          <w:szCs w:val="24"/>
        </w:rPr>
        <w:t>A</w:t>
      </w:r>
      <w:r w:rsidR="004F06A3">
        <w:rPr>
          <w:rFonts w:ascii="Adobe Fan Heiti Std B" w:eastAsia="Adobe Fan Heiti Std B" w:hAnsi="Adobe Fan Heiti Std B" w:cs="Arial"/>
          <w:sz w:val="24"/>
          <w:szCs w:val="24"/>
        </w:rPr>
        <w:t xml:space="preserve">ges </w:t>
      </w:r>
      <w:r w:rsidR="00B73094">
        <w:rPr>
          <w:rFonts w:ascii="Adobe Fan Heiti Std B" w:eastAsia="Adobe Fan Heiti Std B" w:hAnsi="Adobe Fan Heiti Std B" w:cs="Arial"/>
          <w:sz w:val="24"/>
          <w:szCs w:val="24"/>
        </w:rPr>
        <w:t>5</w:t>
      </w:r>
      <w:r w:rsidR="009D39CF">
        <w:rPr>
          <w:rFonts w:ascii="Adobe Fan Heiti Std B" w:eastAsia="Adobe Fan Heiti Std B" w:hAnsi="Adobe Fan Heiti Std B" w:cs="Arial"/>
          <w:sz w:val="24"/>
          <w:szCs w:val="24"/>
        </w:rPr>
        <w:t xml:space="preserve"> and up</w:t>
      </w:r>
    </w:p>
    <w:p w14:paraId="68AA1EC7" w14:textId="77777777" w:rsidR="007B7147" w:rsidRDefault="007B7147" w:rsidP="007B7147">
      <w:pPr>
        <w:pStyle w:val="ListParagraph"/>
        <w:suppressAutoHyphens/>
        <w:spacing w:after="200" w:line="240" w:lineRule="auto"/>
        <w:contextualSpacing w:val="0"/>
        <w:jc w:val="both"/>
      </w:pPr>
    </w:p>
    <w:p w14:paraId="616BAD8E" w14:textId="77777777" w:rsidR="00CA5FCC" w:rsidRPr="0054409E" w:rsidRDefault="00CA5FCC" w:rsidP="00CA5FCC">
      <w:pPr>
        <w:rPr>
          <w:rFonts w:ascii="Comic Sans MS" w:hAnsi="Comic Sans MS"/>
          <w:sz w:val="28"/>
          <w:szCs w:val="28"/>
        </w:rPr>
      </w:pPr>
      <w:r w:rsidRPr="0054409E">
        <w:rPr>
          <w:rFonts w:ascii="Comic Sans MS" w:hAnsi="Comic Sans MS"/>
          <w:sz w:val="28"/>
          <w:szCs w:val="28"/>
        </w:rPr>
        <w:t>4. Visual Style</w:t>
      </w:r>
      <w:r w:rsidR="00774B97" w:rsidRPr="0054409E">
        <w:rPr>
          <w:rFonts w:ascii="Comic Sans MS" w:hAnsi="Comic Sans MS"/>
          <w:sz w:val="28"/>
          <w:szCs w:val="28"/>
        </w:rPr>
        <w:t xml:space="preserve"> and </w:t>
      </w:r>
      <w:r w:rsidR="006913AA" w:rsidRPr="0054409E">
        <w:rPr>
          <w:rFonts w:ascii="Comic Sans MS" w:hAnsi="Comic Sans MS"/>
          <w:sz w:val="28"/>
          <w:szCs w:val="28"/>
        </w:rPr>
        <w:t xml:space="preserve">Game </w:t>
      </w:r>
      <w:r w:rsidR="00774B97" w:rsidRPr="0054409E">
        <w:rPr>
          <w:rFonts w:ascii="Comic Sans MS" w:hAnsi="Comic Sans MS"/>
          <w:sz w:val="28"/>
          <w:szCs w:val="28"/>
        </w:rPr>
        <w:t>Platforms</w:t>
      </w:r>
    </w:p>
    <w:p w14:paraId="7AEE04B0" w14:textId="77777777" w:rsidR="00C15DB8" w:rsidRPr="00E85921" w:rsidRDefault="00BB7C84" w:rsidP="00CA5FCC">
      <w:pPr>
        <w:rPr>
          <w:rFonts w:ascii="Adobe Fan Heiti Std B" w:eastAsia="Adobe Fan Heiti Std B" w:hAnsi="Adobe Fan Heiti Std B" w:cs="Arial"/>
          <w:color w:val="212C32" w:themeColor="text2" w:themeShade="BF"/>
          <w:sz w:val="24"/>
          <w:szCs w:val="24"/>
        </w:rPr>
      </w:pPr>
      <w:r>
        <w:rPr>
          <w:rFonts w:ascii="Adobe Fan Heiti Std B" w:eastAsia="Adobe Fan Heiti Std B" w:hAnsi="Adobe Fan Heiti Std B" w:cs="Arial"/>
          <w:color w:val="212C32" w:themeColor="text2" w:themeShade="BF"/>
          <w:sz w:val="24"/>
          <w:szCs w:val="24"/>
        </w:rPr>
        <w:t>The game will be</w:t>
      </w:r>
      <w:r w:rsidR="00047615">
        <w:rPr>
          <w:rFonts w:ascii="Adobe Fan Heiti Std B" w:eastAsia="Adobe Fan Heiti Std B" w:hAnsi="Adobe Fan Heiti Std B" w:cs="Arial"/>
          <w:color w:val="212C32" w:themeColor="text2" w:themeShade="BF"/>
          <w:sz w:val="24"/>
          <w:szCs w:val="24"/>
        </w:rPr>
        <w:t xml:space="preserve"> </w:t>
      </w:r>
      <w:r w:rsidR="0010138A">
        <w:rPr>
          <w:rFonts w:ascii="Adobe Fan Heiti Std B" w:eastAsia="Adobe Fan Heiti Std B" w:hAnsi="Adobe Fan Heiti Std B" w:cs="Arial"/>
          <w:color w:val="212C32" w:themeColor="text2" w:themeShade="BF"/>
          <w:sz w:val="24"/>
          <w:szCs w:val="24"/>
        </w:rPr>
        <w:t xml:space="preserve">developed </w:t>
      </w:r>
      <w:r w:rsidR="00727EA0">
        <w:rPr>
          <w:rFonts w:ascii="Adobe Fan Heiti Std B" w:eastAsia="Adobe Fan Heiti Std B" w:hAnsi="Adobe Fan Heiti Std B" w:cs="Arial"/>
          <w:color w:val="212C32" w:themeColor="text2" w:themeShade="BF"/>
          <w:sz w:val="24"/>
          <w:szCs w:val="24"/>
        </w:rPr>
        <w:t xml:space="preserve">using </w:t>
      </w:r>
      <w:r w:rsidR="00B73094">
        <w:rPr>
          <w:rFonts w:ascii="Adobe Fan Heiti Std B" w:eastAsia="Adobe Fan Heiti Std B" w:hAnsi="Adobe Fan Heiti Std B" w:cs="Arial"/>
          <w:color w:val="212C32" w:themeColor="text2" w:themeShade="BF"/>
          <w:sz w:val="24"/>
          <w:szCs w:val="24"/>
        </w:rPr>
        <w:t>Unity</w:t>
      </w:r>
      <w:r w:rsidR="00727EA0">
        <w:rPr>
          <w:rFonts w:ascii="Adobe Fan Heiti Std B" w:eastAsia="Adobe Fan Heiti Std B" w:hAnsi="Adobe Fan Heiti Std B" w:cs="Arial"/>
          <w:color w:val="212C32" w:themeColor="text2" w:themeShade="BF"/>
          <w:sz w:val="24"/>
          <w:szCs w:val="24"/>
        </w:rPr>
        <w:t>.</w:t>
      </w:r>
      <w:r w:rsidR="005B0B5E">
        <w:rPr>
          <w:rFonts w:ascii="Adobe Fan Heiti Std B" w:eastAsia="Adobe Fan Heiti Std B" w:hAnsi="Adobe Fan Heiti Std B" w:cs="Arial"/>
          <w:color w:val="212C32" w:themeColor="text2" w:themeShade="BF"/>
          <w:sz w:val="24"/>
          <w:szCs w:val="24"/>
        </w:rPr>
        <w:t xml:space="preserve"> It will be </w:t>
      </w:r>
      <w:r w:rsidR="0009729E">
        <w:rPr>
          <w:rFonts w:ascii="Adobe Fan Heiti Std B" w:eastAsia="Adobe Fan Heiti Std B" w:hAnsi="Adobe Fan Heiti Std B" w:cs="Arial"/>
          <w:color w:val="212C32" w:themeColor="text2" w:themeShade="BF"/>
          <w:sz w:val="24"/>
          <w:szCs w:val="24"/>
        </w:rPr>
        <w:t xml:space="preserve">viewable and playable fully functional </w:t>
      </w:r>
      <w:r w:rsidR="005B0B5E">
        <w:rPr>
          <w:rFonts w:ascii="Adobe Fan Heiti Std B" w:eastAsia="Adobe Fan Heiti Std B" w:hAnsi="Adobe Fan Heiti Std B" w:cs="Arial"/>
          <w:color w:val="212C32" w:themeColor="text2" w:themeShade="BF"/>
          <w:sz w:val="24"/>
          <w:szCs w:val="24"/>
        </w:rPr>
        <w:t>on all major m</w:t>
      </w:r>
      <w:r w:rsidR="0009729E">
        <w:rPr>
          <w:rFonts w:ascii="Adobe Fan Heiti Std B" w:eastAsia="Adobe Fan Heiti Std B" w:hAnsi="Adobe Fan Heiti Std B" w:cs="Arial"/>
          <w:color w:val="212C32" w:themeColor="text2" w:themeShade="BF"/>
          <w:sz w:val="24"/>
          <w:szCs w:val="24"/>
        </w:rPr>
        <w:t>obile devices (cellphones and tablets).</w:t>
      </w:r>
      <w:r w:rsidR="005B0B5E">
        <w:rPr>
          <w:rFonts w:ascii="Adobe Fan Heiti Std B" w:eastAsia="Adobe Fan Heiti Std B" w:hAnsi="Adobe Fan Heiti Std B" w:cs="Arial"/>
          <w:color w:val="212C32" w:themeColor="text2" w:themeShade="BF"/>
          <w:sz w:val="24"/>
          <w:szCs w:val="24"/>
        </w:rPr>
        <w:t xml:space="preserve"> </w:t>
      </w:r>
    </w:p>
    <w:p w14:paraId="1836C78E" w14:textId="77777777" w:rsidR="00100AD3" w:rsidRDefault="00100AD3" w:rsidP="00A770E4">
      <w:pPr>
        <w:rPr>
          <w:sz w:val="24"/>
          <w:szCs w:val="24"/>
        </w:rPr>
      </w:pPr>
    </w:p>
    <w:p w14:paraId="0892508E" w14:textId="77777777" w:rsidR="008059DC" w:rsidRPr="0054409E" w:rsidRDefault="003B3454" w:rsidP="008059DC">
      <w:pPr>
        <w:pStyle w:val="Heading1"/>
        <w:rPr>
          <w:rFonts w:ascii="Comic Sans MS" w:hAnsi="Comic Sans MS"/>
          <w:color w:val="000000" w:themeColor="text1"/>
        </w:rPr>
      </w:pPr>
      <w:r w:rsidRPr="0054409E">
        <w:rPr>
          <w:rFonts w:ascii="Comic Sans MS" w:hAnsi="Comic Sans MS"/>
          <w:color w:val="000000" w:themeColor="text1"/>
        </w:rPr>
        <w:t>5</w:t>
      </w:r>
      <w:r w:rsidR="008059DC" w:rsidRPr="0054409E">
        <w:rPr>
          <w:rFonts w:ascii="Comic Sans MS" w:hAnsi="Comic Sans MS"/>
          <w:color w:val="000000" w:themeColor="text1"/>
        </w:rPr>
        <w:t>. Game Mechanics</w:t>
      </w:r>
    </w:p>
    <w:p w14:paraId="70291360" w14:textId="77777777" w:rsidR="00F43ACF" w:rsidRDefault="00F43ACF" w:rsidP="008059DC">
      <w:pPr>
        <w:rPr>
          <w:rFonts w:ascii="Verdana" w:eastAsia="Times New Roman" w:hAnsi="Verdana" w:cs="Times New Roman"/>
          <w:b/>
          <w:bCs/>
          <w:color w:val="333333"/>
          <w:u w:val="single"/>
          <w:shd w:val="clear" w:color="auto" w:fill="FFFFFF"/>
          <w:lang w:eastAsia="en-US"/>
        </w:rPr>
      </w:pPr>
    </w:p>
    <w:p w14:paraId="72D94820" w14:textId="77777777" w:rsidR="004D07F9" w:rsidRDefault="008840D7" w:rsidP="008059DC">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This </w:t>
      </w:r>
      <w:r w:rsidR="00671C07">
        <w:rPr>
          <w:rFonts w:ascii="Adobe Fan Heiti Std B" w:eastAsia="Adobe Fan Heiti Std B" w:hAnsi="Adobe Fan Heiti Std B" w:cs="Times New Roman"/>
          <w:color w:val="333333"/>
          <w:shd w:val="clear" w:color="auto" w:fill="FFFFFF"/>
          <w:lang w:eastAsia="en-US"/>
        </w:rPr>
        <w:t xml:space="preserve">game will </w:t>
      </w:r>
      <w:r w:rsidR="005D24BD">
        <w:rPr>
          <w:rFonts w:ascii="Adobe Fan Heiti Std B" w:eastAsia="Adobe Fan Heiti Std B" w:hAnsi="Adobe Fan Heiti Std B" w:cs="Times New Roman"/>
          <w:color w:val="333333"/>
          <w:shd w:val="clear" w:color="auto" w:fill="FFFFFF"/>
          <w:lang w:eastAsia="en-US"/>
        </w:rPr>
        <w:t xml:space="preserve">be available </w:t>
      </w:r>
      <w:r w:rsidR="00B73094">
        <w:rPr>
          <w:rFonts w:ascii="Adobe Fan Heiti Std B" w:eastAsia="Adobe Fan Heiti Std B" w:hAnsi="Adobe Fan Heiti Std B" w:cs="Times New Roman"/>
          <w:color w:val="333333"/>
          <w:shd w:val="clear" w:color="auto" w:fill="FFFFFF"/>
          <w:lang w:eastAsia="en-US"/>
        </w:rPr>
        <w:t>as an</w:t>
      </w:r>
      <w:r w:rsidR="005D24BD">
        <w:rPr>
          <w:rFonts w:ascii="Adobe Fan Heiti Std B" w:eastAsia="Adobe Fan Heiti Std B" w:hAnsi="Adobe Fan Heiti Std B" w:cs="Times New Roman"/>
          <w:color w:val="333333"/>
          <w:shd w:val="clear" w:color="auto" w:fill="FFFFFF"/>
          <w:lang w:eastAsia="en-US"/>
        </w:rPr>
        <w:t xml:space="preserve"> a</w:t>
      </w:r>
      <w:r w:rsidR="00B73094">
        <w:rPr>
          <w:rFonts w:ascii="Adobe Fan Heiti Std B" w:eastAsia="Adobe Fan Heiti Std B" w:hAnsi="Adobe Fan Heiti Std B" w:cs="Times New Roman"/>
          <w:color w:val="333333"/>
          <w:shd w:val="clear" w:color="auto" w:fill="FFFFFF"/>
          <w:lang w:eastAsia="en-US"/>
        </w:rPr>
        <w:t>pp</w:t>
      </w:r>
      <w:r w:rsidR="005D24BD">
        <w:rPr>
          <w:rFonts w:ascii="Adobe Fan Heiti Std B" w:eastAsia="Adobe Fan Heiti Std B" w:hAnsi="Adobe Fan Heiti Std B" w:cs="Times New Roman"/>
          <w:color w:val="333333"/>
          <w:shd w:val="clear" w:color="auto" w:fill="FFFFFF"/>
          <w:lang w:eastAsia="en-US"/>
        </w:rPr>
        <w:t xml:space="preserve"> and playable on all mobile devices.</w:t>
      </w:r>
    </w:p>
    <w:p w14:paraId="14B0F661" w14:textId="77777777" w:rsidR="005D24BD" w:rsidRDefault="00B73094"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Beans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initial </w:t>
      </w:r>
      <w:r>
        <w:rPr>
          <w:rFonts w:ascii="Adobe Fan Heiti Std B" w:eastAsia="Adobe Fan Heiti Std B" w:hAnsi="Adobe Fan Heiti Std B" w:cs="Times New Roman"/>
          <w:color w:val="333333"/>
          <w:shd w:val="clear" w:color="auto" w:fill="FFFFFF"/>
          <w:lang w:eastAsia="en-US"/>
        </w:rPr>
        <w:t>amount of colored beans and 3 lives</w:t>
      </w:r>
      <w:r w:rsidR="005D24BD">
        <w:rPr>
          <w:rFonts w:ascii="Adobe Fan Heiti Std B" w:eastAsia="Adobe Fan Heiti Std B" w:hAnsi="Adobe Fan Heiti Std B" w:cs="Times New Roman"/>
          <w:color w:val="333333"/>
          <w:shd w:val="clear" w:color="auto" w:fill="FFFFFF"/>
          <w:lang w:eastAsia="en-US"/>
        </w:rPr>
        <w:t>.</w:t>
      </w:r>
    </w:p>
    <w:p w14:paraId="63E8995D" w14:textId="77777777" w:rsidR="005D24BD" w:rsidRDefault="00B73094"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Upgrades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w:t>
      </w:r>
      <w:r>
        <w:rPr>
          <w:rFonts w:ascii="Adobe Fan Heiti Std B" w:eastAsia="Adobe Fan Heiti Std B" w:hAnsi="Adobe Fan Heiti Std B" w:cs="Times New Roman"/>
          <w:color w:val="333333"/>
          <w:shd w:val="clear" w:color="auto" w:fill="FFFFFF"/>
          <w:lang w:eastAsia="en-US"/>
        </w:rPr>
        <w:t>opportunity to upgrade their “Fluffy Unicorn”</w:t>
      </w:r>
    </w:p>
    <w:p w14:paraId="756E5B4A" w14:textId="77777777" w:rsidR="00DE107D" w:rsidRDefault="00DE107D" w:rsidP="008059DC">
      <w:pPr>
        <w:rPr>
          <w:rFonts w:ascii="Adobe Fan Heiti Std B" w:eastAsia="Adobe Fan Heiti Std B" w:hAnsi="Adobe Fan Heiti Std B" w:cs="Times New Roman"/>
          <w:color w:val="333333"/>
          <w:shd w:val="clear" w:color="auto" w:fill="FFFFFF"/>
          <w:lang w:eastAsia="en-US"/>
        </w:rPr>
      </w:pPr>
    </w:p>
    <w:p w14:paraId="25B112FB" w14:textId="77777777" w:rsidR="00DE107D" w:rsidRDefault="00DE107D" w:rsidP="00DE107D">
      <w:pPr>
        <w:rPr>
          <w:rFonts w:ascii="Adobe Fan Heiti Std B" w:eastAsia="Adobe Fan Heiti Std B" w:hAnsi="Adobe Fan Heiti Std B" w:cs="Times New Roman"/>
          <w:color w:val="333333"/>
          <w:shd w:val="clear" w:color="auto" w:fill="FFFFFF"/>
          <w:lang w:eastAsia="en-US"/>
        </w:rPr>
      </w:pPr>
    </w:p>
    <w:p w14:paraId="600E9599"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A8DFA55"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3C94A00" w14:textId="77777777" w:rsidR="000D3781" w:rsidRPr="000D3781" w:rsidRDefault="008E29A5" w:rsidP="008059DC">
      <w:pPr>
        <w:rPr>
          <w:rFonts w:ascii="Verdana" w:eastAsia="Adobe Fan Heiti Std B" w:hAnsi="Verdana" w:cs="Times New Roman"/>
          <w:b/>
          <w:i/>
          <w:color w:val="333333"/>
          <w:u w:val="single"/>
          <w:shd w:val="clear" w:color="auto" w:fill="FFFFFF"/>
          <w:lang w:eastAsia="en-US"/>
        </w:rPr>
      </w:pPr>
      <w:r w:rsidRPr="000D3781">
        <w:rPr>
          <w:rFonts w:ascii="Verdana" w:eastAsia="Adobe Fan Heiti Std B" w:hAnsi="Verdana" w:cs="Times New Roman"/>
          <w:b/>
          <w:i/>
          <w:color w:val="333333"/>
          <w:u w:val="single"/>
          <w:shd w:val="clear" w:color="auto" w:fill="FFFFFF"/>
          <w:lang w:eastAsia="en-US"/>
        </w:rPr>
        <w:t xml:space="preserve">Game Play: </w:t>
      </w:r>
    </w:p>
    <w:p w14:paraId="7C28A189" w14:textId="77777777" w:rsidR="003205D0" w:rsidRDefault="008E29A5" w:rsidP="00F955C1">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The </w:t>
      </w:r>
      <w:r w:rsidR="00B73094">
        <w:rPr>
          <w:rFonts w:ascii="Adobe Fan Heiti Std B" w:eastAsia="Adobe Fan Heiti Std B" w:hAnsi="Adobe Fan Heiti Std B" w:cs="Times New Roman"/>
          <w:color w:val="333333"/>
          <w:shd w:val="clear" w:color="auto" w:fill="FFFFFF"/>
          <w:lang w:eastAsia="en-US"/>
        </w:rPr>
        <w:t xml:space="preserve">player is shown a very brief story about fluffy getting bullied.  At this point players start the game.  The unicorn is on the left side of the screen and can be moved up and down.  Bullies enter view from the right side of the screen from various positions.  The players aligns the unicorn with the bully and presses the fart but to send the rainbow fart cloud towards the bully.  Once the bully is hit with the fart cloud, it converts to a friend and the player is awarded a point.  </w:t>
      </w:r>
    </w:p>
    <w:p w14:paraId="3DCA062C" w14:textId="77777777" w:rsidR="00123066" w:rsidRDefault="00B73094"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During normal game play, colored beans also appear from the right side and players must collect the beans to have enough to fart.</w:t>
      </w:r>
    </w:p>
    <w:p w14:paraId="0A5B9423" w14:textId="77777777" w:rsidR="00B73094" w:rsidRDefault="00B73094"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Players have to convert a certain number of bullies in a designated time in order to progress</w:t>
      </w:r>
      <w:r w:rsidR="007478FB">
        <w:rPr>
          <w:rFonts w:ascii="Adobe Fan Heiti Std B" w:eastAsia="Adobe Fan Heiti Std B" w:hAnsi="Adobe Fan Heiti Std B" w:cs="Times New Roman"/>
          <w:color w:val="333333"/>
          <w:shd w:val="clear" w:color="auto" w:fill="FFFFFF"/>
          <w:lang w:eastAsia="en-US"/>
        </w:rPr>
        <w:t xml:space="preserve"> to the next level.</w:t>
      </w:r>
    </w:p>
    <w:p w14:paraId="764EC77F" w14:textId="77777777" w:rsidR="007478FB" w:rsidRDefault="007478FB"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At the end of each level there is a “Boss” that needs to be dealt with.</w:t>
      </w:r>
    </w:p>
    <w:p w14:paraId="47484999" w14:textId="77777777" w:rsidR="007478FB" w:rsidRDefault="007478FB"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Power ups also add to the gameplay.  They can be purchased and won during normal play</w:t>
      </w:r>
    </w:p>
    <w:p w14:paraId="3B3C532A" w14:textId="77777777" w:rsidR="007478FB" w:rsidRDefault="007478FB"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Bullies would appear with a randomized thought bubble that puts down the unicorn but the message would change to a positive message once the bully has been by a fart.</w:t>
      </w:r>
    </w:p>
    <w:p w14:paraId="4FE74BF5" w14:textId="77777777" w:rsidR="000F5356" w:rsidRDefault="000F5356" w:rsidP="008059DC">
      <w:pPr>
        <w:rPr>
          <w:rFonts w:ascii="Adobe Fan Heiti Std B" w:eastAsia="Adobe Fan Heiti Std B" w:hAnsi="Adobe Fan Heiti Std B" w:cs="Times New Roman"/>
          <w:color w:val="333333"/>
          <w:shd w:val="clear" w:color="auto" w:fill="FFFFFF"/>
          <w:lang w:eastAsia="en-US"/>
        </w:rPr>
      </w:pPr>
    </w:p>
    <w:p w14:paraId="7759DE14" w14:textId="77777777" w:rsidR="00C92D46" w:rsidRPr="0054409E" w:rsidRDefault="00097D0B" w:rsidP="00C92D46">
      <w:pPr>
        <w:pStyle w:val="Heading1"/>
        <w:rPr>
          <w:rFonts w:ascii="Comic Sans MS" w:hAnsi="Comic Sans MS"/>
          <w:color w:val="000000" w:themeColor="text1"/>
        </w:rPr>
      </w:pPr>
      <w:r w:rsidRPr="0054409E">
        <w:rPr>
          <w:rFonts w:ascii="Comic Sans MS" w:hAnsi="Comic Sans MS"/>
          <w:color w:val="000000" w:themeColor="text1"/>
        </w:rPr>
        <w:t>8</w:t>
      </w:r>
      <w:r w:rsidR="00C92D46" w:rsidRPr="0054409E">
        <w:rPr>
          <w:rFonts w:ascii="Comic Sans MS" w:hAnsi="Comic Sans MS"/>
          <w:color w:val="000000" w:themeColor="text1"/>
        </w:rPr>
        <w:t>.</w:t>
      </w:r>
      <w:r w:rsidR="009B7BCA" w:rsidRPr="0054409E">
        <w:rPr>
          <w:rFonts w:ascii="Comic Sans MS" w:hAnsi="Comic Sans MS"/>
          <w:color w:val="000000" w:themeColor="text1"/>
        </w:rPr>
        <w:t xml:space="preserve"> </w:t>
      </w:r>
      <w:r w:rsidR="00C92D46" w:rsidRPr="0054409E">
        <w:rPr>
          <w:rFonts w:ascii="Comic Sans MS" w:hAnsi="Comic Sans MS"/>
          <w:color w:val="000000" w:themeColor="text1"/>
        </w:rPr>
        <w:t>Controls</w:t>
      </w:r>
      <w:r w:rsidR="009B7BCA" w:rsidRPr="0054409E">
        <w:rPr>
          <w:rFonts w:ascii="Comic Sans MS" w:hAnsi="Comic Sans MS"/>
          <w:color w:val="000000" w:themeColor="text1"/>
        </w:rPr>
        <w:t xml:space="preserve"> </w:t>
      </w:r>
    </w:p>
    <w:p w14:paraId="4DA98A91" w14:textId="77777777" w:rsidR="00966D9B" w:rsidRPr="00D21678" w:rsidRDefault="007D06A3" w:rsidP="00A770E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The controls for the game utilize </w:t>
      </w:r>
      <w:r w:rsidR="007478FB">
        <w:rPr>
          <w:rFonts w:ascii="Adobe Fan Heiti Std B" w:eastAsia="Adobe Fan Heiti Std B" w:hAnsi="Adobe Fan Heiti Std B"/>
          <w:color w:val="404040" w:themeColor="text1" w:themeTint="BF"/>
          <w:sz w:val="24"/>
          <w:szCs w:val="24"/>
        </w:rPr>
        <w:t>touch controls.  Players would slide their finger up and down to move the unicorn and press a buttons to activate the other controls.</w:t>
      </w:r>
    </w:p>
    <w:p w14:paraId="7C35CCB1" w14:textId="77777777" w:rsidR="009A7AA6" w:rsidRDefault="00107158" w:rsidP="007478FB">
      <w:pPr>
        <w:pStyle w:val="Heading1"/>
        <w:rPr>
          <w:rFonts w:ascii="Adobe Fan Heiti Std B" w:eastAsia="Adobe Fan Heiti Std B" w:hAnsi="Adobe Fan Heiti Std B"/>
          <w:color w:val="404040" w:themeColor="text1" w:themeTint="BF"/>
          <w:sz w:val="24"/>
          <w:szCs w:val="24"/>
        </w:rPr>
      </w:pPr>
      <w:r>
        <w:t xml:space="preserve"> </w:t>
      </w:r>
    </w:p>
    <w:p w14:paraId="36FA9158" w14:textId="77777777" w:rsidR="009A7AA6" w:rsidRPr="0054409E" w:rsidRDefault="009A7AA6" w:rsidP="009A7AA6">
      <w:pPr>
        <w:pStyle w:val="Heading1"/>
        <w:rPr>
          <w:rFonts w:ascii="Comic Sans MS" w:hAnsi="Comic Sans MS"/>
          <w:color w:val="000000" w:themeColor="text1"/>
        </w:rPr>
      </w:pPr>
      <w:r w:rsidRPr="0054409E">
        <w:rPr>
          <w:rFonts w:ascii="Comic Sans MS" w:hAnsi="Comic Sans MS"/>
          <w:color w:val="000000" w:themeColor="text1"/>
        </w:rPr>
        <w:t>9. Creative Extras</w:t>
      </w:r>
    </w:p>
    <w:p w14:paraId="45A6BE4D" w14:textId="77777777" w:rsidR="009A7AA6" w:rsidRDefault="009A7AA6" w:rsidP="00A84714">
      <w:pPr>
        <w:rPr>
          <w:rFonts w:ascii="Adobe Fan Heiti Std B" w:eastAsia="Adobe Fan Heiti Std B" w:hAnsi="Adobe Fan Heiti Std B"/>
          <w:color w:val="404040" w:themeColor="text1" w:themeTint="BF"/>
          <w:sz w:val="24"/>
          <w:szCs w:val="24"/>
        </w:rPr>
      </w:pPr>
    </w:p>
    <w:p w14:paraId="28DF67F1" w14:textId="77777777" w:rsidR="00BB265A"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Game Power-ups or incentives.</w:t>
      </w:r>
    </w:p>
    <w:p w14:paraId="2F545956" w14:textId="3AA48F4F" w:rsidR="002A55EC" w:rsidRPr="0054409E" w:rsidRDefault="002A55EC" w:rsidP="002A55EC">
      <w:pPr>
        <w:pStyle w:val="Heading1"/>
        <w:rPr>
          <w:rFonts w:ascii="Comic Sans MS" w:hAnsi="Comic Sans MS"/>
          <w:color w:val="000000" w:themeColor="text1"/>
        </w:rPr>
      </w:pPr>
      <w:r>
        <w:rPr>
          <w:rFonts w:ascii="Comic Sans MS" w:hAnsi="Comic Sans MS"/>
          <w:color w:val="000000" w:themeColor="text1"/>
        </w:rPr>
        <w:lastRenderedPageBreak/>
        <w:t>10</w:t>
      </w:r>
      <w:r w:rsidRPr="0054409E">
        <w:rPr>
          <w:rFonts w:ascii="Comic Sans MS" w:hAnsi="Comic Sans MS"/>
          <w:color w:val="000000" w:themeColor="text1"/>
        </w:rPr>
        <w:t>.</w:t>
      </w:r>
      <w:r>
        <w:rPr>
          <w:rFonts w:ascii="Comic Sans MS" w:hAnsi="Comic Sans MS"/>
          <w:color w:val="000000" w:themeColor="text1"/>
        </w:rPr>
        <w:t xml:space="preserve"> Development</w:t>
      </w:r>
      <w:r w:rsidRPr="0054409E">
        <w:rPr>
          <w:rFonts w:ascii="Comic Sans MS" w:hAnsi="Comic Sans MS"/>
          <w:color w:val="000000" w:themeColor="text1"/>
        </w:rPr>
        <w:t xml:space="preserve"> </w:t>
      </w:r>
      <w:r w:rsidR="00F0066D">
        <w:rPr>
          <w:rFonts w:ascii="Comic Sans MS" w:hAnsi="Comic Sans MS"/>
          <w:color w:val="000000" w:themeColor="text1"/>
        </w:rPr>
        <w:t xml:space="preserve">Technical </w:t>
      </w:r>
      <w:r>
        <w:rPr>
          <w:rFonts w:ascii="Comic Sans MS" w:hAnsi="Comic Sans MS"/>
          <w:color w:val="000000" w:themeColor="text1"/>
        </w:rPr>
        <w:t>Milestones</w:t>
      </w:r>
    </w:p>
    <w:p w14:paraId="0201AEC9" w14:textId="03D3760E" w:rsidR="005E1809" w:rsidRDefault="002A55EC" w:rsidP="002A55EC">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The </w:t>
      </w:r>
      <w:r w:rsidR="00ED2E7D">
        <w:rPr>
          <w:rFonts w:ascii="Adobe Fan Heiti Std B" w:eastAsia="Adobe Fan Heiti Std B" w:hAnsi="Adobe Fan Heiti Std B"/>
          <w:color w:val="404040" w:themeColor="text1" w:themeTint="BF"/>
          <w:sz w:val="24"/>
          <w:szCs w:val="24"/>
        </w:rPr>
        <w:t xml:space="preserve">following describes the </w:t>
      </w:r>
      <w:r w:rsidR="00FF72B2">
        <w:rPr>
          <w:rFonts w:ascii="Adobe Fan Heiti Std B" w:eastAsia="Adobe Fan Heiti Std B" w:hAnsi="Adobe Fan Heiti Std B"/>
          <w:color w:val="404040" w:themeColor="text1" w:themeTint="BF"/>
          <w:sz w:val="24"/>
          <w:szCs w:val="24"/>
        </w:rPr>
        <w:t xml:space="preserve">technical </w:t>
      </w:r>
      <w:r w:rsidR="00ED2E7D">
        <w:rPr>
          <w:rFonts w:ascii="Adobe Fan Heiti Std B" w:eastAsia="Adobe Fan Heiti Std B" w:hAnsi="Adobe Fan Heiti Std B"/>
          <w:color w:val="404040" w:themeColor="text1" w:themeTint="BF"/>
          <w:sz w:val="24"/>
          <w:szCs w:val="24"/>
        </w:rPr>
        <w:t>goals that are required to be met during the development phases of th</w:t>
      </w:r>
      <w:r w:rsidR="00525006">
        <w:rPr>
          <w:rFonts w:ascii="Adobe Fan Heiti Std B" w:eastAsia="Adobe Fan Heiti Std B" w:hAnsi="Adobe Fan Heiti Std B"/>
          <w:color w:val="404040" w:themeColor="text1" w:themeTint="BF"/>
          <w:sz w:val="24"/>
          <w:szCs w:val="24"/>
        </w:rPr>
        <w:t>e creation of the game along with their respective deadlines</w:t>
      </w:r>
      <w:r w:rsidR="00FF72B2">
        <w:rPr>
          <w:rFonts w:ascii="Adobe Fan Heiti Std B" w:eastAsia="Adobe Fan Heiti Std B" w:hAnsi="Adobe Fan Heiti Std B"/>
          <w:color w:val="404040" w:themeColor="text1" w:themeTint="BF"/>
          <w:sz w:val="24"/>
          <w:szCs w:val="24"/>
        </w:rPr>
        <w:t xml:space="preserve">. </w:t>
      </w:r>
    </w:p>
    <w:p w14:paraId="67588937" w14:textId="199369E2" w:rsidR="00CF2935" w:rsidRPr="005E1809" w:rsidRDefault="00CF2935" w:rsidP="002A55EC">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These dates are hypothetical for now they are based on member</w:t>
      </w:r>
      <w:r w:rsidR="00DA76B9">
        <w:rPr>
          <w:rFonts w:ascii="Adobe Fan Heiti Std B" w:eastAsia="Adobe Fan Heiti Std B" w:hAnsi="Adobe Fan Heiti Std B"/>
          <w:color w:val="404040" w:themeColor="text1" w:themeTint="BF"/>
          <w:sz w:val="24"/>
          <w:szCs w:val="24"/>
        </w:rPr>
        <w:t>’</w:t>
      </w:r>
      <w:r>
        <w:rPr>
          <w:rFonts w:ascii="Adobe Fan Heiti Std B" w:eastAsia="Adobe Fan Heiti Std B" w:hAnsi="Adobe Fan Heiti Std B"/>
          <w:color w:val="404040" w:themeColor="text1" w:themeTint="BF"/>
          <w:sz w:val="24"/>
          <w:szCs w:val="24"/>
        </w:rPr>
        <w:t>s skillsets and work being proficiently delegated assuming all goes well and allotting for time to fix issues along the development timelines.</w:t>
      </w:r>
      <w:r w:rsidR="008D7993">
        <w:rPr>
          <w:rFonts w:ascii="Adobe Fan Heiti Std B" w:eastAsia="Adobe Fan Heiti Std B" w:hAnsi="Adobe Fan Heiti Std B"/>
          <w:color w:val="404040" w:themeColor="text1" w:themeTint="BF"/>
          <w:sz w:val="24"/>
          <w:szCs w:val="24"/>
        </w:rPr>
        <w:t xml:space="preserve"> The reality is this game could carry on a 4-6 month term if not everyone is pulling their weight, in the industry these occurrences are not unheard of and with new members joining the party and being unaware of their individual skillsets a 4-6 month duration would infer that something like this might be happening in a group of 4 members.</w:t>
      </w:r>
      <w:r w:rsidR="00EE3CDA">
        <w:rPr>
          <w:rFonts w:ascii="Adobe Fan Heiti Std B" w:eastAsia="Adobe Fan Heiti Std B" w:hAnsi="Adobe Fan Heiti Std B"/>
          <w:color w:val="404040" w:themeColor="text1" w:themeTint="BF"/>
          <w:sz w:val="24"/>
          <w:szCs w:val="24"/>
        </w:rPr>
        <w:t xml:space="preserve">  If all goes really well we could expect this game might only take </w:t>
      </w:r>
      <w:r w:rsidR="00300EDD">
        <w:rPr>
          <w:rFonts w:ascii="Adobe Fan Heiti Std B" w:eastAsia="Adobe Fan Heiti Std B" w:hAnsi="Adobe Fan Heiti Std B"/>
          <w:color w:val="404040" w:themeColor="text1" w:themeTint="BF"/>
          <w:sz w:val="24"/>
          <w:szCs w:val="24"/>
        </w:rPr>
        <w:t>2-3 months of solid development especially working with an engine like Unity which sole existence is to speed up the development process.</w:t>
      </w:r>
    </w:p>
    <w:p w14:paraId="68A13C71" w14:textId="697CBB9E" w:rsidR="002A55EC" w:rsidRPr="00ED2E7D" w:rsidRDefault="00C80EC5" w:rsidP="002A55EC">
      <w:pPr>
        <w:rPr>
          <w:rFonts w:ascii="Adobe Fan Heiti Std B" w:eastAsia="Adobe Fan Heiti Std B" w:hAnsi="Adobe Fan Heiti Std B" w:cs="Times New Roman"/>
          <w:b/>
          <w:color w:val="333333"/>
          <w:sz w:val="28"/>
          <w:szCs w:val="28"/>
          <w:shd w:val="clear" w:color="auto" w:fill="FFFFFF"/>
          <w:lang w:eastAsia="en-US"/>
        </w:rPr>
      </w:pPr>
      <w:r>
        <w:rPr>
          <w:rFonts w:ascii="Adobe Fan Heiti Std B" w:eastAsia="Adobe Fan Heiti Std B" w:hAnsi="Adobe Fan Heiti Std B" w:cs="Times New Roman"/>
          <w:b/>
          <w:color w:val="333333"/>
          <w:sz w:val="28"/>
          <w:szCs w:val="28"/>
          <w:shd w:val="clear" w:color="auto" w:fill="FFFFFF"/>
          <w:lang w:eastAsia="en-US"/>
        </w:rPr>
        <w:t>Beta V</w:t>
      </w:r>
      <w:r w:rsidR="002A55EC" w:rsidRPr="00ED2E7D">
        <w:rPr>
          <w:rFonts w:ascii="Adobe Fan Heiti Std B" w:eastAsia="Adobe Fan Heiti Std B" w:hAnsi="Adobe Fan Heiti Std B" w:cs="Times New Roman"/>
          <w:b/>
          <w:color w:val="333333"/>
          <w:sz w:val="28"/>
          <w:szCs w:val="28"/>
          <w:shd w:val="clear" w:color="auto" w:fill="FFFFFF"/>
          <w:lang w:eastAsia="en-US"/>
        </w:rPr>
        <w:t xml:space="preserve">ersion: </w:t>
      </w:r>
      <w:r w:rsidR="00A163C4">
        <w:rPr>
          <w:rFonts w:ascii="Adobe Fan Heiti Std B" w:eastAsia="Adobe Fan Heiti Std B" w:hAnsi="Adobe Fan Heiti Std B" w:cs="Times New Roman"/>
          <w:b/>
          <w:color w:val="333333"/>
          <w:sz w:val="28"/>
          <w:szCs w:val="28"/>
          <w:shd w:val="clear" w:color="auto" w:fill="FFFFFF"/>
          <w:lang w:eastAsia="en-US"/>
        </w:rPr>
        <w:t>April 1</w:t>
      </w:r>
      <w:r w:rsidR="005F72BF">
        <w:rPr>
          <w:rFonts w:ascii="Adobe Fan Heiti Std B" w:eastAsia="Adobe Fan Heiti Std B" w:hAnsi="Adobe Fan Heiti Std B" w:cs="Times New Roman"/>
          <w:b/>
          <w:color w:val="333333"/>
          <w:sz w:val="28"/>
          <w:szCs w:val="28"/>
          <w:shd w:val="clear" w:color="auto" w:fill="FFFFFF"/>
          <w:lang w:eastAsia="en-US"/>
        </w:rPr>
        <w:t>0</w:t>
      </w:r>
      <w:r w:rsidR="00A163C4">
        <w:rPr>
          <w:rFonts w:ascii="Adobe Fan Heiti Std B" w:eastAsia="Adobe Fan Heiti Std B" w:hAnsi="Adobe Fan Heiti Std B" w:cs="Times New Roman"/>
          <w:b/>
          <w:color w:val="333333"/>
          <w:sz w:val="28"/>
          <w:szCs w:val="28"/>
          <w:shd w:val="clear" w:color="auto" w:fill="FFFFFF"/>
          <w:lang w:eastAsia="en-US"/>
        </w:rPr>
        <w:t>, 2015</w:t>
      </w:r>
    </w:p>
    <w:p w14:paraId="4C5D70F5" w14:textId="17055BD2" w:rsidR="00ED2E7D" w:rsidRPr="00ED2E7D" w:rsidRDefault="00ED2E7D" w:rsidP="002A55EC">
      <w:pPr>
        <w:rPr>
          <w:rFonts w:ascii="Adobe Fan Heiti Std B" w:eastAsia="Adobe Fan Heiti Std B" w:hAnsi="Adobe Fan Heiti Std B" w:cs="Times New Roman"/>
          <w:b/>
          <w:i/>
          <w:color w:val="7F7F7F" w:themeColor="text1" w:themeTint="80"/>
          <w:sz w:val="24"/>
          <w:szCs w:val="24"/>
          <w:u w:val="single"/>
          <w:shd w:val="clear" w:color="auto" w:fill="FFFFFF"/>
          <w:lang w:eastAsia="en-US"/>
        </w:rPr>
      </w:pPr>
      <w:r w:rsidRPr="00ED2E7D">
        <w:rPr>
          <w:rFonts w:ascii="Adobe Fan Heiti Std B" w:eastAsia="Adobe Fan Heiti Std B" w:hAnsi="Adobe Fan Heiti Std B" w:cs="Times New Roman"/>
          <w:b/>
          <w:i/>
          <w:color w:val="7F7F7F" w:themeColor="text1" w:themeTint="80"/>
          <w:sz w:val="24"/>
          <w:szCs w:val="24"/>
          <w:u w:val="single"/>
          <w:shd w:val="clear" w:color="auto" w:fill="FFFFFF"/>
          <w:lang w:eastAsia="en-US"/>
        </w:rPr>
        <w:t xml:space="preserve">Game Flow </w:t>
      </w:r>
    </w:p>
    <w:p w14:paraId="0C98B710" w14:textId="0041CCE1" w:rsidR="002A55EC" w:rsidRPr="008962FF" w:rsidRDefault="002A55EC"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sidRPr="008962FF">
        <w:rPr>
          <w:rFonts w:ascii="Adobe Fan Heiti Std B" w:eastAsia="Adobe Fan Heiti Std B" w:hAnsi="Adobe Fan Heiti Std B" w:cs="Times New Roman"/>
          <w:color w:val="333333"/>
          <w:shd w:val="clear" w:color="auto" w:fill="FFFFFF"/>
          <w:lang w:eastAsia="en-US"/>
        </w:rPr>
        <w:t>Main menu and game state</w:t>
      </w:r>
      <w:r w:rsidR="008962FF" w:rsidRPr="008962FF">
        <w:rPr>
          <w:rFonts w:ascii="Adobe Fan Heiti Std B" w:eastAsia="Adobe Fan Heiti Std B" w:hAnsi="Adobe Fan Heiti Std B" w:cs="Times New Roman"/>
          <w:color w:val="333333"/>
          <w:shd w:val="clear" w:color="auto" w:fill="FFFFFF"/>
          <w:lang w:eastAsia="en-US"/>
        </w:rPr>
        <w:t>-</w:t>
      </w:r>
      <w:r w:rsidRPr="008962FF">
        <w:rPr>
          <w:rFonts w:ascii="Adobe Fan Heiti Std B" w:eastAsia="Adobe Fan Heiti Std B" w:hAnsi="Adobe Fan Heiti Std B" w:cs="Times New Roman"/>
          <w:color w:val="333333"/>
          <w:shd w:val="clear" w:color="auto" w:fill="FFFFFF"/>
          <w:lang w:eastAsia="en-US"/>
        </w:rPr>
        <w:t>machine</w:t>
      </w:r>
      <w:r w:rsidR="001D3278">
        <w:rPr>
          <w:rFonts w:ascii="Adobe Fan Heiti Std B" w:eastAsia="Adobe Fan Heiti Std B" w:hAnsi="Adobe Fan Heiti Std B" w:cs="Times New Roman"/>
          <w:color w:val="333333"/>
          <w:shd w:val="clear" w:color="auto" w:fill="FFFFFF"/>
          <w:lang w:eastAsia="en-US"/>
        </w:rPr>
        <w:t>,</w:t>
      </w:r>
      <w:r w:rsidR="008962FF" w:rsidRPr="008962FF">
        <w:rPr>
          <w:rFonts w:ascii="Adobe Fan Heiti Std B" w:eastAsia="Adobe Fan Heiti Std B" w:hAnsi="Adobe Fan Heiti Std B" w:cs="Times New Roman"/>
          <w:color w:val="333333"/>
          <w:shd w:val="clear" w:color="auto" w:fill="FFFFFF"/>
          <w:lang w:eastAsia="en-US"/>
        </w:rPr>
        <w:t xml:space="preserve"> </w:t>
      </w:r>
      <w:r w:rsidR="00ED2E7D" w:rsidRPr="008962FF">
        <w:rPr>
          <w:rFonts w:ascii="Adobe Fan Heiti Std B" w:eastAsia="Adobe Fan Heiti Std B" w:hAnsi="Adobe Fan Heiti Std B" w:cs="Times New Roman"/>
          <w:color w:val="333333"/>
          <w:shd w:val="clear" w:color="auto" w:fill="FFFFFF"/>
          <w:lang w:eastAsia="en-US"/>
        </w:rPr>
        <w:t>this includes the user interface that runs the game from Main Menu to start of game and any other states that the game requires for</w:t>
      </w:r>
      <w:r w:rsidR="0077306E">
        <w:rPr>
          <w:rFonts w:ascii="Adobe Fan Heiti Std B" w:eastAsia="Adobe Fan Heiti Std B" w:hAnsi="Adobe Fan Heiti Std B" w:cs="Times New Roman"/>
          <w:color w:val="333333"/>
          <w:shd w:val="clear" w:color="auto" w:fill="FFFFFF"/>
          <w:lang w:eastAsia="en-US"/>
        </w:rPr>
        <w:t xml:space="preserve"> user experience.</w:t>
      </w:r>
    </w:p>
    <w:p w14:paraId="59B38587" w14:textId="27F9A644" w:rsidR="002A55EC" w:rsidRDefault="002A55EC"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sidRPr="008962FF">
        <w:rPr>
          <w:rFonts w:ascii="Adobe Fan Heiti Std B" w:eastAsia="Adobe Fan Heiti Std B" w:hAnsi="Adobe Fan Heiti Std B" w:cs="Times New Roman"/>
          <w:color w:val="333333"/>
          <w:shd w:val="clear" w:color="auto" w:fill="FFFFFF"/>
          <w:lang w:eastAsia="en-US"/>
        </w:rPr>
        <w:t xml:space="preserve">Beans : Players are given an initial amount of colored beans </w:t>
      </w:r>
    </w:p>
    <w:p w14:paraId="2F6C40F2" w14:textId="67043DE8" w:rsidR="008962FF" w:rsidRPr="008962FF" w:rsidRDefault="008962FF"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3 Lives (implement the lives and display on game HUD)</w:t>
      </w:r>
    </w:p>
    <w:p w14:paraId="733EFE72" w14:textId="77777777" w:rsidR="00E32C37" w:rsidRDefault="00E32C37"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Basic Character movement </w:t>
      </w:r>
    </w:p>
    <w:p w14:paraId="1BA993DE" w14:textId="745076F2" w:rsidR="007270D2" w:rsidRDefault="007270D2"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Player class</w:t>
      </w:r>
      <w:r w:rsidR="00770689">
        <w:rPr>
          <w:rFonts w:ascii="Adobe Fan Heiti Std B" w:eastAsia="Adobe Fan Heiti Std B" w:hAnsi="Adobe Fan Heiti Std B" w:cs="Times New Roman"/>
          <w:color w:val="333333"/>
          <w:shd w:val="clear" w:color="auto" w:fill="FFFFFF"/>
          <w:lang w:eastAsia="en-US"/>
        </w:rPr>
        <w:t xml:space="preserve"> with movement and animation</w:t>
      </w:r>
      <w:r w:rsidR="009D7763">
        <w:rPr>
          <w:rFonts w:ascii="Adobe Fan Heiti Std B" w:eastAsia="Adobe Fan Heiti Std B" w:hAnsi="Adobe Fan Heiti Std B" w:cs="Times New Roman"/>
          <w:color w:val="333333"/>
          <w:shd w:val="clear" w:color="auto" w:fill="FFFFFF"/>
          <w:lang w:eastAsia="en-US"/>
        </w:rPr>
        <w:t xml:space="preserve"> (touch events for touchscreen support)</w:t>
      </w:r>
    </w:p>
    <w:p w14:paraId="57166608" w14:textId="04FDCAD1" w:rsidR="002A55EC" w:rsidRDefault="00E32C37"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S</w:t>
      </w:r>
      <w:r w:rsidR="002A55EC" w:rsidRPr="008962FF">
        <w:rPr>
          <w:rFonts w:ascii="Adobe Fan Heiti Std B" w:eastAsia="Adobe Fan Heiti Std B" w:hAnsi="Adobe Fan Heiti Std B" w:cs="Times New Roman"/>
          <w:color w:val="333333"/>
          <w:shd w:val="clear" w:color="auto" w:fill="FFFFFF"/>
          <w:lang w:eastAsia="en-US"/>
        </w:rPr>
        <w:t>ide scrolling camera functionality</w:t>
      </w:r>
      <w:r>
        <w:rPr>
          <w:rFonts w:ascii="Adobe Fan Heiti Std B" w:eastAsia="Adobe Fan Heiti Std B" w:hAnsi="Adobe Fan Heiti Std B" w:cs="Times New Roman"/>
          <w:color w:val="333333"/>
          <w:shd w:val="clear" w:color="auto" w:fill="FFFFFF"/>
          <w:lang w:eastAsia="en-US"/>
        </w:rPr>
        <w:t xml:space="preserve"> with eas</w:t>
      </w:r>
      <w:r w:rsidR="00514FA9">
        <w:rPr>
          <w:rFonts w:ascii="Adobe Fan Heiti Std B" w:eastAsia="Adobe Fan Heiti Std B" w:hAnsi="Adobe Fan Heiti Std B" w:cs="Times New Roman"/>
          <w:color w:val="333333"/>
          <w:shd w:val="clear" w:color="auto" w:fill="FFFFFF"/>
          <w:lang w:eastAsia="en-US"/>
        </w:rPr>
        <w:t>ing on</w:t>
      </w:r>
      <w:r>
        <w:rPr>
          <w:rFonts w:ascii="Adobe Fan Heiti Std B" w:eastAsia="Adobe Fan Heiti Std B" w:hAnsi="Adobe Fan Heiti Std B" w:cs="Times New Roman"/>
          <w:color w:val="333333"/>
          <w:shd w:val="clear" w:color="auto" w:fill="FFFFFF"/>
          <w:lang w:eastAsia="en-US"/>
        </w:rPr>
        <w:t xml:space="preserve"> player</w:t>
      </w:r>
      <w:r w:rsidR="00514FA9">
        <w:rPr>
          <w:rFonts w:ascii="Adobe Fan Heiti Std B" w:eastAsia="Adobe Fan Heiti Std B" w:hAnsi="Adobe Fan Heiti Std B" w:cs="Times New Roman"/>
          <w:color w:val="333333"/>
          <w:shd w:val="clear" w:color="auto" w:fill="FFFFFF"/>
          <w:lang w:eastAsia="en-US"/>
        </w:rPr>
        <w:t xml:space="preserve"> for visual elegance and games visual distinction.</w:t>
      </w:r>
    </w:p>
    <w:p w14:paraId="4DF01707" w14:textId="25FBE939" w:rsidR="009D7763" w:rsidRDefault="009D7763" w:rsidP="008962F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Game Aspect Ratio</w:t>
      </w:r>
      <w:r w:rsidR="0029579F">
        <w:rPr>
          <w:rFonts w:ascii="Adobe Fan Heiti Std B" w:eastAsia="Adobe Fan Heiti Std B" w:hAnsi="Adobe Fan Heiti Std B" w:cs="Times New Roman"/>
          <w:color w:val="333333"/>
          <w:shd w:val="clear" w:color="auto" w:fill="FFFFFF"/>
          <w:lang w:eastAsia="en-US"/>
        </w:rPr>
        <w:t xml:space="preserve"> all screens need to be scalable to all device width and heights</w:t>
      </w:r>
    </w:p>
    <w:p w14:paraId="33A5901C" w14:textId="77777777" w:rsidR="0095009A" w:rsidRPr="008962FF" w:rsidRDefault="0095009A" w:rsidP="0095009A">
      <w:pPr>
        <w:pStyle w:val="ListParagraph"/>
        <w:rPr>
          <w:rFonts w:ascii="Adobe Fan Heiti Std B" w:eastAsia="Adobe Fan Heiti Std B" w:hAnsi="Adobe Fan Heiti Std B" w:cs="Times New Roman"/>
          <w:color w:val="333333"/>
          <w:shd w:val="clear" w:color="auto" w:fill="FFFFFF"/>
          <w:lang w:eastAsia="en-US"/>
        </w:rPr>
      </w:pPr>
    </w:p>
    <w:p w14:paraId="11552085" w14:textId="2889BBF6" w:rsidR="002A55EC" w:rsidRDefault="002A55EC" w:rsidP="002A55EC">
      <w:pPr>
        <w:rPr>
          <w:rFonts w:ascii="Adobe Fan Heiti Std B" w:eastAsia="Adobe Fan Heiti Std B" w:hAnsi="Adobe Fan Heiti Std B" w:cs="Times New Roman"/>
          <w:b/>
          <w:color w:val="333333"/>
          <w:sz w:val="28"/>
          <w:szCs w:val="28"/>
          <w:shd w:val="clear" w:color="auto" w:fill="FFFFFF"/>
          <w:lang w:eastAsia="en-US"/>
        </w:rPr>
      </w:pPr>
      <w:r w:rsidRPr="005E1809">
        <w:rPr>
          <w:rFonts w:ascii="Adobe Fan Heiti Std B" w:eastAsia="Adobe Fan Heiti Std B" w:hAnsi="Adobe Fan Heiti Std B" w:cs="Times New Roman"/>
          <w:color w:val="333333"/>
          <w:sz w:val="28"/>
          <w:szCs w:val="28"/>
          <w:shd w:val="clear" w:color="auto" w:fill="FFFFFF"/>
          <w:lang w:eastAsia="en-US"/>
        </w:rPr>
        <w:t xml:space="preserve">Alpha </w:t>
      </w:r>
      <w:r w:rsidR="00C80EC5">
        <w:rPr>
          <w:rFonts w:ascii="Adobe Fan Heiti Std B" w:eastAsia="Adobe Fan Heiti Std B" w:hAnsi="Adobe Fan Heiti Std B" w:cs="Times New Roman"/>
          <w:color w:val="333333"/>
          <w:sz w:val="28"/>
          <w:szCs w:val="28"/>
          <w:shd w:val="clear" w:color="auto" w:fill="FFFFFF"/>
          <w:lang w:eastAsia="en-US"/>
        </w:rPr>
        <w:t>Version</w:t>
      </w:r>
      <w:r w:rsidRPr="005E1809">
        <w:rPr>
          <w:rFonts w:ascii="Adobe Fan Heiti Std B" w:eastAsia="Adobe Fan Heiti Std B" w:hAnsi="Adobe Fan Heiti Std B" w:cs="Times New Roman"/>
          <w:color w:val="333333"/>
          <w:sz w:val="28"/>
          <w:szCs w:val="28"/>
          <w:shd w:val="clear" w:color="auto" w:fill="FFFFFF"/>
          <w:lang w:eastAsia="en-US"/>
        </w:rPr>
        <w:t xml:space="preserve">: </w:t>
      </w:r>
      <w:r w:rsidR="00A163C4">
        <w:rPr>
          <w:rFonts w:ascii="Adobe Fan Heiti Std B" w:eastAsia="Adobe Fan Heiti Std B" w:hAnsi="Adobe Fan Heiti Std B" w:cs="Times New Roman"/>
          <w:color w:val="333333"/>
          <w:sz w:val="28"/>
          <w:szCs w:val="28"/>
          <w:shd w:val="clear" w:color="auto" w:fill="FFFFFF"/>
          <w:lang w:eastAsia="en-US"/>
        </w:rPr>
        <w:t xml:space="preserve"> </w:t>
      </w:r>
      <w:r w:rsidR="0008038E">
        <w:rPr>
          <w:rFonts w:ascii="Adobe Fan Heiti Std B" w:eastAsia="Adobe Fan Heiti Std B" w:hAnsi="Adobe Fan Heiti Std B" w:cs="Times New Roman"/>
          <w:b/>
          <w:color w:val="333333"/>
          <w:sz w:val="28"/>
          <w:szCs w:val="28"/>
          <w:shd w:val="clear" w:color="auto" w:fill="FFFFFF"/>
          <w:lang w:eastAsia="en-US"/>
        </w:rPr>
        <w:t>May</w:t>
      </w:r>
      <w:r w:rsidR="00790FD5">
        <w:rPr>
          <w:rFonts w:ascii="Adobe Fan Heiti Std B" w:eastAsia="Adobe Fan Heiti Std B" w:hAnsi="Adobe Fan Heiti Std B" w:cs="Times New Roman"/>
          <w:b/>
          <w:color w:val="333333"/>
          <w:sz w:val="28"/>
          <w:szCs w:val="28"/>
          <w:shd w:val="clear" w:color="auto" w:fill="FFFFFF"/>
          <w:lang w:eastAsia="en-US"/>
        </w:rPr>
        <w:t xml:space="preserve"> 17</w:t>
      </w:r>
      <w:r w:rsidR="0008038E">
        <w:rPr>
          <w:rFonts w:ascii="Adobe Fan Heiti Std B" w:eastAsia="Adobe Fan Heiti Std B" w:hAnsi="Adobe Fan Heiti Std B" w:cs="Times New Roman"/>
          <w:b/>
          <w:color w:val="333333"/>
          <w:sz w:val="28"/>
          <w:szCs w:val="28"/>
          <w:shd w:val="clear" w:color="auto" w:fill="FFFFFF"/>
          <w:lang w:eastAsia="en-US"/>
        </w:rPr>
        <w:t>, 2015</w:t>
      </w:r>
    </w:p>
    <w:p w14:paraId="2F46886C" w14:textId="0182FB89" w:rsidR="0095009A" w:rsidRPr="00115B0E" w:rsidRDefault="0095009A" w:rsidP="002A55EC">
      <w:pPr>
        <w:rPr>
          <w:rFonts w:ascii="Adobe Fan Heiti Std B" w:eastAsia="Adobe Fan Heiti Std B" w:hAnsi="Adobe Fan Heiti Std B" w:cs="Times New Roman"/>
          <w:b/>
          <w:i/>
          <w:color w:val="7F7F7F" w:themeColor="text1" w:themeTint="80"/>
          <w:sz w:val="24"/>
          <w:szCs w:val="24"/>
          <w:u w:val="single"/>
          <w:shd w:val="clear" w:color="auto" w:fill="FFFFFF"/>
          <w:lang w:eastAsia="en-US"/>
        </w:rPr>
      </w:pPr>
      <w:r>
        <w:rPr>
          <w:rFonts w:ascii="Adobe Fan Heiti Std B" w:eastAsia="Adobe Fan Heiti Std B" w:hAnsi="Adobe Fan Heiti Std B" w:cs="Times New Roman"/>
          <w:b/>
          <w:i/>
          <w:color w:val="7F7F7F" w:themeColor="text1" w:themeTint="80"/>
          <w:sz w:val="24"/>
          <w:szCs w:val="24"/>
          <w:u w:val="single"/>
          <w:shd w:val="clear" w:color="auto" w:fill="FFFFFF"/>
          <w:lang w:eastAsia="en-US"/>
        </w:rPr>
        <w:t>Character Development</w:t>
      </w:r>
      <w:r w:rsidRPr="00ED2E7D">
        <w:rPr>
          <w:rFonts w:ascii="Adobe Fan Heiti Std B" w:eastAsia="Adobe Fan Heiti Std B" w:hAnsi="Adobe Fan Heiti Std B" w:cs="Times New Roman"/>
          <w:b/>
          <w:i/>
          <w:color w:val="7F7F7F" w:themeColor="text1" w:themeTint="80"/>
          <w:sz w:val="24"/>
          <w:szCs w:val="24"/>
          <w:u w:val="single"/>
          <w:shd w:val="clear" w:color="auto" w:fill="FFFFFF"/>
          <w:lang w:eastAsia="en-US"/>
        </w:rPr>
        <w:t xml:space="preserve"> </w:t>
      </w:r>
    </w:p>
    <w:p w14:paraId="09CD391B" w14:textId="382254D0" w:rsidR="002A55EC" w:rsidRDefault="003F00F8"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sidRPr="003F00F8">
        <w:rPr>
          <w:rFonts w:ascii="Adobe Fan Heiti Std B" w:eastAsia="Adobe Fan Heiti Std B" w:hAnsi="Adobe Fan Heiti Std B" w:cs="Times New Roman"/>
          <w:color w:val="333333"/>
          <w:shd w:val="clear" w:color="auto" w:fill="FFFFFF"/>
          <w:lang w:eastAsia="en-US"/>
        </w:rPr>
        <w:lastRenderedPageBreak/>
        <w:t xml:space="preserve"> </w:t>
      </w:r>
      <w:r>
        <w:rPr>
          <w:rFonts w:ascii="Adobe Fan Heiti Std B" w:eastAsia="Adobe Fan Heiti Std B" w:hAnsi="Adobe Fan Heiti Std B" w:cs="Times New Roman"/>
          <w:color w:val="333333"/>
          <w:shd w:val="clear" w:color="auto" w:fill="FFFFFF"/>
          <w:lang w:eastAsia="en-US"/>
        </w:rPr>
        <w:t>All the described in the beta phase needs to be properly implemented including tidying code structures, scripts, organization and fixing any issues or bugs that may be occurring in games current state.</w:t>
      </w:r>
    </w:p>
    <w:p w14:paraId="1AFCA9DC" w14:textId="3899F0AE" w:rsidR="00AA4213" w:rsidRPr="005C2CDA" w:rsidRDefault="00AA4213" w:rsidP="005C2CDA">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Artificial Intelligence : Enemy Class implementation and enemy </w:t>
      </w:r>
      <w:r w:rsidR="00240E04">
        <w:rPr>
          <w:rFonts w:ascii="Adobe Fan Heiti Std B" w:eastAsia="Adobe Fan Heiti Std B" w:hAnsi="Adobe Fan Heiti Std B" w:cs="Times New Roman"/>
          <w:color w:val="333333"/>
          <w:shd w:val="clear" w:color="auto" w:fill="FFFFFF"/>
          <w:lang w:eastAsia="en-US"/>
        </w:rPr>
        <w:t>steering</w:t>
      </w:r>
      <w:r w:rsidR="00346611">
        <w:rPr>
          <w:rFonts w:ascii="Adobe Fan Heiti Std B" w:eastAsia="Adobe Fan Heiti Std B" w:hAnsi="Adobe Fan Heiti Std B" w:cs="Times New Roman"/>
          <w:color w:val="333333"/>
          <w:shd w:val="clear" w:color="auto" w:fill="FFFFFF"/>
          <w:lang w:eastAsia="en-US"/>
        </w:rPr>
        <w:t xml:space="preserve"> seek player </w:t>
      </w:r>
      <w:r>
        <w:rPr>
          <w:rFonts w:ascii="Adobe Fan Heiti Std B" w:eastAsia="Adobe Fan Heiti Std B" w:hAnsi="Adobe Fan Heiti Std B" w:cs="Times New Roman"/>
          <w:color w:val="333333"/>
          <w:shd w:val="clear" w:color="auto" w:fill="FFFFFF"/>
          <w:lang w:eastAsia="en-US"/>
        </w:rPr>
        <w:t>movement</w:t>
      </w:r>
      <w:r w:rsidR="005C2CDA">
        <w:rPr>
          <w:rFonts w:ascii="Adobe Fan Heiti Std B" w:eastAsia="Adobe Fan Heiti Std B" w:hAnsi="Adobe Fan Heiti Std B" w:cs="Times New Roman"/>
          <w:color w:val="333333"/>
          <w:shd w:val="clear" w:color="auto" w:fill="FFFFFF"/>
          <w:lang w:eastAsia="en-US"/>
        </w:rPr>
        <w:t xml:space="preserve"> and behaviors  </w:t>
      </w:r>
      <w:r w:rsidR="00346611">
        <w:rPr>
          <w:rFonts w:ascii="Adobe Fan Heiti Std B" w:eastAsia="Adobe Fan Heiti Std B" w:hAnsi="Adobe Fan Heiti Std B" w:cs="Times New Roman"/>
          <w:color w:val="333333"/>
          <w:shd w:val="clear" w:color="auto" w:fill="FFFFFF"/>
          <w:lang w:eastAsia="en-US"/>
        </w:rPr>
        <w:t>, Enemy Bosses</w:t>
      </w:r>
    </w:p>
    <w:p w14:paraId="702678BC" w14:textId="29F9A747" w:rsidR="00D979D3" w:rsidRDefault="00D979D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Player and Enemy Collison</w:t>
      </w:r>
    </w:p>
    <w:p w14:paraId="129CF1EC" w14:textId="4C31B00B" w:rsidR="00D979D3" w:rsidRDefault="00D979D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Score</w:t>
      </w:r>
    </w:p>
    <w:p w14:paraId="69931FA3" w14:textId="675426B3" w:rsidR="00D979D3" w:rsidRDefault="00D979D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Health Bars</w:t>
      </w:r>
      <w:r w:rsidR="005F3623">
        <w:rPr>
          <w:rFonts w:ascii="Adobe Fan Heiti Std B" w:eastAsia="Adobe Fan Heiti Std B" w:hAnsi="Adobe Fan Heiti Std B" w:cs="Times New Roman"/>
          <w:color w:val="333333"/>
          <w:shd w:val="clear" w:color="auto" w:fill="FFFFFF"/>
          <w:lang w:eastAsia="en-US"/>
        </w:rPr>
        <w:t xml:space="preserve"> and Gas Bars</w:t>
      </w:r>
    </w:p>
    <w:p w14:paraId="293B6B31" w14:textId="225D7C4B" w:rsidR="00D979D3" w:rsidRDefault="00D979D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Beans HUD</w:t>
      </w:r>
      <w:r w:rsidR="005F3623">
        <w:rPr>
          <w:rFonts w:ascii="Adobe Fan Heiti Std B" w:eastAsia="Adobe Fan Heiti Std B" w:hAnsi="Adobe Fan Heiti Std B" w:cs="Times New Roman"/>
          <w:color w:val="333333"/>
          <w:shd w:val="clear" w:color="auto" w:fill="FFFFFF"/>
          <w:lang w:eastAsia="en-US"/>
        </w:rPr>
        <w:t xml:space="preserve"> (display the different colored beans with a little number next to it to indicate how many are available in inventory at any given time while player is alive.</w:t>
      </w:r>
    </w:p>
    <w:p w14:paraId="5B299FC8" w14:textId="66E3A05C" w:rsidR="00335263" w:rsidRDefault="00335263"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Player Attack or Fart functionality</w:t>
      </w:r>
    </w:p>
    <w:p w14:paraId="073D52B1" w14:textId="57D609E9" w:rsidR="00C75B1F" w:rsidRDefault="00C75B1F" w:rsidP="00805AA6">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Game Sounds : Atmospheric setting audio tracks for each level and in-game sound effects</w:t>
      </w:r>
    </w:p>
    <w:p w14:paraId="64743AEA" w14:textId="77777777" w:rsidR="00C80EC5" w:rsidRDefault="00C80EC5" w:rsidP="002B5F2F">
      <w:pPr>
        <w:pStyle w:val="ListParagraph"/>
        <w:rPr>
          <w:rFonts w:ascii="Adobe Fan Heiti Std B" w:eastAsia="Adobe Fan Heiti Std B" w:hAnsi="Adobe Fan Heiti Std B" w:cs="Times New Roman"/>
          <w:b/>
          <w:color w:val="333333"/>
          <w:sz w:val="28"/>
          <w:szCs w:val="28"/>
          <w:shd w:val="clear" w:color="auto" w:fill="FFFFFF"/>
          <w:lang w:eastAsia="en-US"/>
        </w:rPr>
      </w:pPr>
    </w:p>
    <w:p w14:paraId="46B23CA1" w14:textId="248C9542" w:rsidR="00C80EC5" w:rsidRDefault="00C80EC5" w:rsidP="00C80EC5">
      <w:pPr>
        <w:rPr>
          <w:rFonts w:ascii="Adobe Fan Heiti Std B" w:eastAsia="Adobe Fan Heiti Std B" w:hAnsi="Adobe Fan Heiti Std B" w:cs="Times New Roman"/>
          <w:b/>
          <w:color w:val="333333"/>
          <w:sz w:val="28"/>
          <w:szCs w:val="28"/>
          <w:shd w:val="clear" w:color="auto" w:fill="FFFFFF"/>
          <w:lang w:eastAsia="en-US"/>
        </w:rPr>
      </w:pPr>
      <w:r>
        <w:rPr>
          <w:rFonts w:ascii="Adobe Fan Heiti Std B" w:eastAsia="Adobe Fan Heiti Std B" w:hAnsi="Adobe Fan Heiti Std B" w:cs="Times New Roman"/>
          <w:b/>
          <w:color w:val="333333"/>
          <w:sz w:val="28"/>
          <w:szCs w:val="28"/>
          <w:shd w:val="clear" w:color="auto" w:fill="FFFFFF"/>
          <w:lang w:eastAsia="en-US"/>
        </w:rPr>
        <w:t>Silver</w:t>
      </w:r>
      <w:r w:rsidRPr="00C80EC5">
        <w:rPr>
          <w:rFonts w:ascii="Adobe Fan Heiti Std B" w:eastAsia="Adobe Fan Heiti Std B" w:hAnsi="Adobe Fan Heiti Std B" w:cs="Times New Roman"/>
          <w:b/>
          <w:color w:val="333333"/>
          <w:sz w:val="28"/>
          <w:szCs w:val="28"/>
          <w:shd w:val="clear" w:color="auto" w:fill="FFFFFF"/>
          <w:lang w:eastAsia="en-US"/>
        </w:rPr>
        <w:t xml:space="preserve"> version: </w:t>
      </w:r>
      <w:r w:rsidR="00790FD5">
        <w:rPr>
          <w:rFonts w:ascii="Adobe Fan Heiti Std B" w:eastAsia="Adobe Fan Heiti Std B" w:hAnsi="Adobe Fan Heiti Std B" w:cs="Times New Roman"/>
          <w:b/>
          <w:color w:val="333333"/>
          <w:sz w:val="28"/>
          <w:szCs w:val="28"/>
          <w:shd w:val="clear" w:color="auto" w:fill="FFFFFF"/>
          <w:lang w:eastAsia="en-US"/>
        </w:rPr>
        <w:t>June 21, 2015</w:t>
      </w:r>
    </w:p>
    <w:p w14:paraId="2468BC5A" w14:textId="05818783" w:rsidR="000C7627" w:rsidRDefault="000C7627" w:rsidP="000C7627">
      <w:pPr>
        <w:rPr>
          <w:rFonts w:ascii="Adobe Fan Heiti Std B" w:eastAsia="Adobe Fan Heiti Std B" w:hAnsi="Adobe Fan Heiti Std B" w:cs="Times New Roman"/>
          <w:b/>
          <w:i/>
          <w:color w:val="7F7F7F" w:themeColor="text1" w:themeTint="80"/>
          <w:sz w:val="24"/>
          <w:szCs w:val="24"/>
          <w:u w:val="single"/>
          <w:shd w:val="clear" w:color="auto" w:fill="FFFFFF"/>
          <w:lang w:eastAsia="en-US"/>
        </w:rPr>
      </w:pPr>
      <w:r>
        <w:rPr>
          <w:rFonts w:ascii="Adobe Fan Heiti Std B" w:eastAsia="Adobe Fan Heiti Std B" w:hAnsi="Adobe Fan Heiti Std B" w:cs="Times New Roman"/>
          <w:b/>
          <w:i/>
          <w:color w:val="7F7F7F" w:themeColor="text1" w:themeTint="80"/>
          <w:sz w:val="24"/>
          <w:szCs w:val="24"/>
          <w:u w:val="single"/>
          <w:shd w:val="clear" w:color="auto" w:fill="FFFFFF"/>
          <w:lang w:eastAsia="en-US"/>
        </w:rPr>
        <w:t>Tech-Demo</w:t>
      </w:r>
    </w:p>
    <w:p w14:paraId="6ECBFBC1" w14:textId="610E823D" w:rsidR="00C80EC5" w:rsidRPr="009B38B5" w:rsidRDefault="009B38B5" w:rsidP="000C7627">
      <w:pPr>
        <w:rPr>
          <w:rFonts w:ascii="Adobe Fan Heiti Std B" w:eastAsia="Adobe Fan Heiti Std B" w:hAnsi="Adobe Fan Heiti Std B" w:cs="Times New Roman"/>
          <w:b/>
          <w:color w:val="333333"/>
          <w:sz w:val="28"/>
          <w:szCs w:val="28"/>
          <w:shd w:val="clear" w:color="auto" w:fill="FFFFFF"/>
          <w:lang w:eastAsia="en-US"/>
        </w:rPr>
      </w:pPr>
      <w:r w:rsidRPr="009B38B5">
        <w:rPr>
          <w:rFonts w:ascii="Adobe Fan Heiti Std B" w:eastAsia="Adobe Fan Heiti Std B" w:hAnsi="Adobe Fan Heiti Std B" w:cs="Times New Roman"/>
          <w:color w:val="333333"/>
          <w:shd w:val="clear" w:color="auto" w:fill="FFFFFF"/>
          <w:lang w:eastAsia="en-US"/>
        </w:rPr>
        <w:t xml:space="preserve">Artificial </w:t>
      </w:r>
      <w:proofErr w:type="gramStart"/>
      <w:r w:rsidRPr="009B38B5">
        <w:rPr>
          <w:rFonts w:ascii="Adobe Fan Heiti Std B" w:eastAsia="Adobe Fan Heiti Std B" w:hAnsi="Adobe Fan Heiti Std B" w:cs="Times New Roman"/>
          <w:color w:val="333333"/>
          <w:shd w:val="clear" w:color="auto" w:fill="FFFFFF"/>
          <w:lang w:eastAsia="en-US"/>
        </w:rPr>
        <w:t>Intelligence :</w:t>
      </w:r>
      <w:proofErr w:type="gramEnd"/>
      <w:r w:rsidRPr="009B38B5">
        <w:rPr>
          <w:rFonts w:ascii="Adobe Fan Heiti Std B" w:eastAsia="Adobe Fan Heiti Std B" w:hAnsi="Adobe Fan Heiti Std B" w:cs="Times New Roman"/>
          <w:color w:val="333333"/>
          <w:shd w:val="clear" w:color="auto" w:fill="FFFFFF"/>
          <w:lang w:eastAsia="en-US"/>
        </w:rPr>
        <w:t xml:space="preserve"> Avoidance behavior (basic behavior to run from farts that may have different effects on the enemies nervous systems.</w:t>
      </w:r>
      <w:r w:rsidR="00346611">
        <w:rPr>
          <w:rFonts w:ascii="Adobe Fan Heiti Std B" w:eastAsia="Adobe Fan Heiti Std B" w:hAnsi="Adobe Fan Heiti Std B" w:cs="Times New Roman"/>
          <w:color w:val="333333"/>
          <w:shd w:val="clear" w:color="auto" w:fill="FFFFFF"/>
          <w:lang w:eastAsia="en-US"/>
        </w:rPr>
        <w:t xml:space="preserve"> </w:t>
      </w:r>
    </w:p>
    <w:p w14:paraId="76B3C074" w14:textId="1D10587C" w:rsidR="00B41A2F" w:rsidRDefault="00B41A2F"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Performance enhancements </w:t>
      </w:r>
    </w:p>
    <w:p w14:paraId="75BA3ADD" w14:textId="04712AA6" w:rsidR="009B38B5" w:rsidRDefault="009B38B5"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Load and Save Game Data </w:t>
      </w:r>
    </w:p>
    <w:p w14:paraId="175A63BC" w14:textId="59F99D8D" w:rsidR="00514FA9" w:rsidRDefault="00514FA9"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Story </w:t>
      </w:r>
      <w:proofErr w:type="gramStart"/>
      <w:r>
        <w:rPr>
          <w:rFonts w:ascii="Adobe Fan Heiti Std B" w:eastAsia="Adobe Fan Heiti Std B" w:hAnsi="Adobe Fan Heiti Std B" w:cs="Times New Roman"/>
          <w:color w:val="333333"/>
          <w:shd w:val="clear" w:color="auto" w:fill="FFFFFF"/>
          <w:lang w:eastAsia="en-US"/>
        </w:rPr>
        <w:t>Mode :</w:t>
      </w:r>
      <w:proofErr w:type="gramEnd"/>
      <w:r>
        <w:rPr>
          <w:rFonts w:ascii="Adobe Fan Heiti Std B" w:eastAsia="Adobe Fan Heiti Std B" w:hAnsi="Adobe Fan Heiti Std B" w:cs="Times New Roman"/>
          <w:color w:val="333333"/>
          <w:shd w:val="clear" w:color="auto" w:fill="FFFFFF"/>
          <w:lang w:eastAsia="en-US"/>
        </w:rPr>
        <w:t xml:space="preserve"> </w:t>
      </w:r>
      <w:r w:rsidR="0010685F">
        <w:rPr>
          <w:rFonts w:ascii="Adobe Fan Heiti Std B" w:eastAsia="Adobe Fan Heiti Std B" w:hAnsi="Adobe Fan Heiti Std B" w:cs="Times New Roman"/>
          <w:color w:val="333333"/>
          <w:shd w:val="clear" w:color="auto" w:fill="FFFFFF"/>
          <w:lang w:eastAsia="en-US"/>
        </w:rPr>
        <w:t xml:space="preserve"> </w:t>
      </w:r>
      <w:r>
        <w:rPr>
          <w:rFonts w:ascii="Adobe Fan Heiti Std B" w:eastAsia="Adobe Fan Heiti Std B" w:hAnsi="Adobe Fan Heiti Std B" w:cs="Times New Roman"/>
          <w:color w:val="333333"/>
          <w:shd w:val="clear" w:color="auto" w:fill="FFFFFF"/>
          <w:lang w:eastAsia="en-US"/>
        </w:rPr>
        <w:t xml:space="preserve">Cut scenes </w:t>
      </w:r>
      <w:r w:rsidR="00DE63A5">
        <w:rPr>
          <w:rFonts w:ascii="Adobe Fan Heiti Std B" w:eastAsia="Adobe Fan Heiti Std B" w:hAnsi="Adobe Fan Heiti Std B" w:cs="Times New Roman"/>
          <w:color w:val="333333"/>
          <w:shd w:val="clear" w:color="auto" w:fill="FFFFFF"/>
          <w:lang w:eastAsia="en-US"/>
        </w:rPr>
        <w:t>where Fluffy advances in the game and the app narrates his adventure in between gameplay.</w:t>
      </w:r>
      <w:r>
        <w:rPr>
          <w:rFonts w:ascii="Adobe Fan Heiti Std B" w:eastAsia="Adobe Fan Heiti Std B" w:hAnsi="Adobe Fan Heiti Std B" w:cs="Times New Roman"/>
          <w:color w:val="333333"/>
          <w:shd w:val="clear" w:color="auto" w:fill="FFFFFF"/>
          <w:lang w:eastAsia="en-US"/>
        </w:rPr>
        <w:t xml:space="preserve"> Artwork will be required for this</w:t>
      </w:r>
    </w:p>
    <w:p w14:paraId="734786F2" w14:textId="378D71BD" w:rsidR="00DE63A5" w:rsidRDefault="005F3623"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proofErr w:type="spellStart"/>
      <w:r>
        <w:rPr>
          <w:rFonts w:ascii="Adobe Fan Heiti Std B" w:eastAsia="Adobe Fan Heiti Std B" w:hAnsi="Adobe Fan Heiti Std B" w:cs="Times New Roman"/>
          <w:color w:val="333333"/>
          <w:shd w:val="clear" w:color="auto" w:fill="FFFFFF"/>
          <w:lang w:eastAsia="en-US"/>
        </w:rPr>
        <w:t>Powerups</w:t>
      </w:r>
      <w:proofErr w:type="spellEnd"/>
      <w:r>
        <w:rPr>
          <w:rFonts w:ascii="Adobe Fan Heiti Std B" w:eastAsia="Adobe Fan Heiti Std B" w:hAnsi="Adobe Fan Heiti Std B" w:cs="Times New Roman"/>
          <w:color w:val="333333"/>
          <w:shd w:val="clear" w:color="auto" w:fill="FFFFFF"/>
          <w:lang w:eastAsia="en-US"/>
        </w:rPr>
        <w:t xml:space="preserve"> spawning and implementation </w:t>
      </w:r>
      <w:r w:rsidR="00B4727F">
        <w:rPr>
          <w:rFonts w:ascii="Adobe Fan Heiti Std B" w:eastAsia="Adobe Fan Heiti Std B" w:hAnsi="Adobe Fan Heiti Std B" w:cs="Times New Roman"/>
          <w:color w:val="333333"/>
          <w:shd w:val="clear" w:color="auto" w:fill="FFFFFF"/>
          <w:lang w:eastAsia="en-US"/>
        </w:rPr>
        <w:t>inside areas of the games and upon character circumstances as required to sustain or extend gameplay or players chance of survival.</w:t>
      </w:r>
    </w:p>
    <w:p w14:paraId="0AC98978" w14:textId="3A046B42" w:rsidR="005F3623" w:rsidRDefault="005F3623"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Score , Gas %</w:t>
      </w:r>
      <w:r w:rsidR="00FE02E4">
        <w:rPr>
          <w:rFonts w:ascii="Adobe Fan Heiti Std B" w:eastAsia="Adobe Fan Heiti Std B" w:hAnsi="Adobe Fan Heiti Std B" w:cs="Times New Roman"/>
          <w:color w:val="333333"/>
          <w:shd w:val="clear" w:color="auto" w:fill="FFFFFF"/>
          <w:lang w:eastAsia="en-US"/>
        </w:rPr>
        <w:t xml:space="preserve">, </w:t>
      </w:r>
      <w:r w:rsidR="0010685F">
        <w:rPr>
          <w:rFonts w:ascii="Adobe Fan Heiti Std B" w:eastAsia="Adobe Fan Heiti Std B" w:hAnsi="Adobe Fan Heiti Std B" w:cs="Times New Roman"/>
          <w:color w:val="333333"/>
          <w:shd w:val="clear" w:color="auto" w:fill="FFFFFF"/>
          <w:lang w:eastAsia="en-US"/>
        </w:rPr>
        <w:t>working and</w:t>
      </w:r>
      <w:r w:rsidR="00DC311C">
        <w:rPr>
          <w:rFonts w:ascii="Adobe Fan Heiti Std B" w:eastAsia="Adobe Fan Heiti Std B" w:hAnsi="Adobe Fan Heiti Std B" w:cs="Times New Roman"/>
          <w:color w:val="333333"/>
          <w:shd w:val="clear" w:color="auto" w:fill="FFFFFF"/>
          <w:lang w:eastAsia="en-US"/>
        </w:rPr>
        <w:t xml:space="preserve"> game</w:t>
      </w:r>
      <w:r w:rsidR="0010685F">
        <w:rPr>
          <w:rFonts w:ascii="Adobe Fan Heiti Std B" w:eastAsia="Adobe Fan Heiti Std B" w:hAnsi="Adobe Fan Heiti Std B" w:cs="Times New Roman"/>
          <w:color w:val="333333"/>
          <w:shd w:val="clear" w:color="auto" w:fill="FFFFFF"/>
          <w:lang w:eastAsia="en-US"/>
        </w:rPr>
        <w:t xml:space="preserve"> timers</w:t>
      </w:r>
    </w:p>
    <w:p w14:paraId="1701564B" w14:textId="3A2473EE" w:rsidR="00FE02E4" w:rsidRDefault="00FE02E4"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Fart abilities or techniques should be developed as the player advances in levels he can learn new basic fart attacks and or upgrade old farts.</w:t>
      </w:r>
    </w:p>
    <w:p w14:paraId="221E0369" w14:textId="48B081A7" w:rsidR="00300EA9" w:rsidRDefault="00300EA9"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Upgrades :</w:t>
      </w:r>
      <w:proofErr w:type="gramEnd"/>
      <w:r>
        <w:rPr>
          <w:rFonts w:ascii="Adobe Fan Heiti Std B" w:eastAsia="Adobe Fan Heiti Std B" w:hAnsi="Adobe Fan Heiti Std B" w:cs="Times New Roman"/>
          <w:color w:val="333333"/>
          <w:shd w:val="clear" w:color="auto" w:fill="FFFFFF"/>
          <w:lang w:eastAsia="en-US"/>
        </w:rPr>
        <w:t xml:space="preserve"> Players are given an opportunity to upgrade their “Fluffy Unicorn”.</w:t>
      </w:r>
    </w:p>
    <w:p w14:paraId="34A8BEE7" w14:textId="366AC66D" w:rsidR="00300EA9" w:rsidRDefault="00300EA9" w:rsidP="00B41A2F">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Upgrade Menu Implementation</w:t>
      </w:r>
    </w:p>
    <w:p w14:paraId="0D9CD979" w14:textId="77777777" w:rsidR="00C80EC5" w:rsidRPr="00C80EC5" w:rsidRDefault="00C80EC5" w:rsidP="00C80EC5">
      <w:pPr>
        <w:rPr>
          <w:rFonts w:ascii="Adobe Fan Heiti Std B" w:eastAsia="Adobe Fan Heiti Std B" w:hAnsi="Adobe Fan Heiti Std B" w:cs="Times New Roman"/>
          <w:color w:val="333333"/>
          <w:shd w:val="clear" w:color="auto" w:fill="FFFFFF"/>
          <w:lang w:eastAsia="en-US"/>
        </w:rPr>
      </w:pPr>
    </w:p>
    <w:p w14:paraId="2114696C" w14:textId="49ED93AE" w:rsidR="002A55EC" w:rsidRDefault="008962FF" w:rsidP="002A55EC">
      <w:pPr>
        <w:rPr>
          <w:rFonts w:ascii="Adobe Fan Heiti Std B" w:eastAsia="Adobe Fan Heiti Std B" w:hAnsi="Adobe Fan Heiti Std B" w:cs="Times New Roman"/>
          <w:b/>
          <w:color w:val="333333"/>
          <w:sz w:val="28"/>
          <w:szCs w:val="28"/>
          <w:shd w:val="clear" w:color="auto" w:fill="FFFFFF"/>
          <w:lang w:eastAsia="en-US"/>
        </w:rPr>
      </w:pPr>
      <w:r>
        <w:rPr>
          <w:rFonts w:ascii="Adobe Fan Heiti Std B" w:eastAsia="Adobe Fan Heiti Std B" w:hAnsi="Adobe Fan Heiti Std B" w:cs="Times New Roman"/>
          <w:color w:val="333333"/>
          <w:sz w:val="28"/>
          <w:szCs w:val="28"/>
          <w:shd w:val="clear" w:color="auto" w:fill="FFFFFF"/>
          <w:lang w:eastAsia="en-US"/>
        </w:rPr>
        <w:t xml:space="preserve">Gold </w:t>
      </w:r>
      <w:proofErr w:type="gramStart"/>
      <w:r>
        <w:rPr>
          <w:rFonts w:ascii="Adobe Fan Heiti Std B" w:eastAsia="Adobe Fan Heiti Std B" w:hAnsi="Adobe Fan Heiti Std B" w:cs="Times New Roman"/>
          <w:color w:val="333333"/>
          <w:sz w:val="28"/>
          <w:szCs w:val="28"/>
          <w:shd w:val="clear" w:color="auto" w:fill="FFFFFF"/>
          <w:lang w:eastAsia="en-US"/>
        </w:rPr>
        <w:t>version</w:t>
      </w:r>
      <w:r w:rsidR="00EC32FB">
        <w:rPr>
          <w:rFonts w:ascii="Adobe Fan Heiti Std B" w:eastAsia="Adobe Fan Heiti Std B" w:hAnsi="Adobe Fan Heiti Std B" w:cs="Times New Roman"/>
          <w:color w:val="333333"/>
          <w:sz w:val="28"/>
          <w:szCs w:val="28"/>
          <w:shd w:val="clear" w:color="auto" w:fill="FFFFFF"/>
          <w:lang w:eastAsia="en-US"/>
        </w:rPr>
        <w:t xml:space="preserve"> </w:t>
      </w:r>
      <w:r w:rsidR="00790FD5">
        <w:rPr>
          <w:rFonts w:ascii="Adobe Fan Heiti Std B" w:eastAsia="Adobe Fan Heiti Std B" w:hAnsi="Adobe Fan Heiti Std B" w:cs="Times New Roman"/>
          <w:color w:val="333333"/>
          <w:sz w:val="28"/>
          <w:szCs w:val="28"/>
          <w:shd w:val="clear" w:color="auto" w:fill="FFFFFF"/>
          <w:lang w:eastAsia="en-US"/>
        </w:rPr>
        <w:t>:</w:t>
      </w:r>
      <w:proofErr w:type="gramEnd"/>
      <w:r w:rsidR="00790FD5">
        <w:rPr>
          <w:rFonts w:ascii="Adobe Fan Heiti Std B" w:eastAsia="Adobe Fan Heiti Std B" w:hAnsi="Adobe Fan Heiti Std B" w:cs="Times New Roman"/>
          <w:color w:val="333333"/>
          <w:sz w:val="28"/>
          <w:szCs w:val="28"/>
          <w:shd w:val="clear" w:color="auto" w:fill="FFFFFF"/>
          <w:lang w:eastAsia="en-US"/>
        </w:rPr>
        <w:t xml:space="preserve"> </w:t>
      </w:r>
      <w:r w:rsidR="00790FD5">
        <w:rPr>
          <w:rFonts w:ascii="Adobe Fan Heiti Std B" w:eastAsia="Adobe Fan Heiti Std B" w:hAnsi="Adobe Fan Heiti Std B" w:cs="Times New Roman"/>
          <w:b/>
          <w:color w:val="333333"/>
          <w:sz w:val="28"/>
          <w:szCs w:val="28"/>
          <w:shd w:val="clear" w:color="auto" w:fill="FFFFFF"/>
          <w:lang w:eastAsia="en-US"/>
        </w:rPr>
        <w:t>July 15, 2015</w:t>
      </w:r>
    </w:p>
    <w:p w14:paraId="6F179045" w14:textId="71282190" w:rsidR="0067659B" w:rsidRPr="00035C69" w:rsidRDefault="00035C69" w:rsidP="002A55EC">
      <w:pPr>
        <w:rPr>
          <w:rFonts w:ascii="Adobe Fan Heiti Std B" w:eastAsia="Adobe Fan Heiti Std B" w:hAnsi="Adobe Fan Heiti Std B" w:cs="Times New Roman"/>
          <w:b/>
          <w:i/>
          <w:color w:val="7F7F7F" w:themeColor="text1" w:themeTint="80"/>
          <w:sz w:val="24"/>
          <w:szCs w:val="24"/>
          <w:u w:val="single"/>
          <w:shd w:val="clear" w:color="auto" w:fill="FFFFFF"/>
          <w:lang w:eastAsia="en-US"/>
        </w:rPr>
      </w:pPr>
      <w:r>
        <w:rPr>
          <w:rFonts w:ascii="Adobe Fan Heiti Std B" w:eastAsia="Adobe Fan Heiti Std B" w:hAnsi="Adobe Fan Heiti Std B" w:cs="Times New Roman"/>
          <w:b/>
          <w:i/>
          <w:color w:val="7F7F7F" w:themeColor="text1" w:themeTint="80"/>
          <w:sz w:val="24"/>
          <w:szCs w:val="24"/>
          <w:u w:val="single"/>
          <w:shd w:val="clear" w:color="auto" w:fill="FFFFFF"/>
          <w:lang w:eastAsia="en-US"/>
        </w:rPr>
        <w:t>Polish and Completion</w:t>
      </w:r>
    </w:p>
    <w:p w14:paraId="1CEFC745" w14:textId="465788D3" w:rsidR="00300EA9" w:rsidRPr="00300EA9" w:rsidRDefault="00300EA9" w:rsidP="002A55EC">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Upgrade Menu fully implemented</w:t>
      </w:r>
    </w:p>
    <w:p w14:paraId="1558ED74" w14:textId="77777777" w:rsidR="00EC32FB" w:rsidRDefault="00EC32FB"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lastRenderedPageBreak/>
        <w:t xml:space="preserve">Performance enhancements </w:t>
      </w:r>
    </w:p>
    <w:p w14:paraId="0F9A2A0D" w14:textId="77777777" w:rsidR="00EC32FB" w:rsidRDefault="00EC32FB"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Load and Save Game Data </w:t>
      </w:r>
    </w:p>
    <w:p w14:paraId="0168919A" w14:textId="44629E2F" w:rsidR="00EC32FB" w:rsidRDefault="00EC32FB"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Bug fixing</w:t>
      </w:r>
    </w:p>
    <w:p w14:paraId="23A67852" w14:textId="4F87F031" w:rsidR="00EC32FB" w:rsidRDefault="00EC32FB"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Polish lighting effects, particle effects</w:t>
      </w:r>
    </w:p>
    <w:p w14:paraId="483543E1" w14:textId="3E79FD55" w:rsidR="0083113F" w:rsidRDefault="0083113F" w:rsidP="00EC32FB">
      <w:pPr>
        <w:pStyle w:val="ListParagraph"/>
        <w:numPr>
          <w:ilvl w:val="0"/>
          <w:numId w:val="5"/>
        </w:num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Fancy fonts for Level Intros</w:t>
      </w:r>
    </w:p>
    <w:p w14:paraId="0B0C0ED2" w14:textId="77777777" w:rsidR="002A55EC" w:rsidRDefault="002A55EC" w:rsidP="00A84714">
      <w:pPr>
        <w:rPr>
          <w:rFonts w:ascii="Adobe Fan Heiti Std B" w:eastAsia="Adobe Fan Heiti Std B" w:hAnsi="Adobe Fan Heiti Std B"/>
          <w:color w:val="404040" w:themeColor="text1" w:themeTint="BF"/>
          <w:sz w:val="24"/>
          <w:szCs w:val="24"/>
        </w:rPr>
      </w:pPr>
    </w:p>
    <w:p w14:paraId="1BACD9EC" w14:textId="77777777" w:rsidR="00BB265A" w:rsidRPr="00A84714"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 </w:t>
      </w:r>
    </w:p>
    <w:sectPr w:rsidR="00BB265A" w:rsidRPr="00A847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nsid w:val="00000004"/>
    <w:multiLevelType w:val="singleLevel"/>
    <w:tmpl w:val="00000004"/>
    <w:name w:val="WW8Num4"/>
    <w:lvl w:ilvl="0">
      <w:start w:val="1"/>
      <w:numFmt w:val="decimal"/>
      <w:lvlText w:val="%1."/>
      <w:lvlJc w:val="left"/>
      <w:pPr>
        <w:tabs>
          <w:tab w:val="num" w:pos="0"/>
        </w:tabs>
        <w:ind w:left="720" w:hanging="360"/>
      </w:pPr>
    </w:lvl>
  </w:abstractNum>
  <w:abstractNum w:abstractNumId="2">
    <w:nsid w:val="25D767F0"/>
    <w:multiLevelType w:val="hybridMultilevel"/>
    <w:tmpl w:val="6DDE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D51F5"/>
    <w:multiLevelType w:val="hybridMultilevel"/>
    <w:tmpl w:val="D3482B0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765C764D"/>
    <w:multiLevelType w:val="hybridMultilevel"/>
    <w:tmpl w:val="5506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04"/>
    <w:rsid w:val="00004078"/>
    <w:rsid w:val="00004AFE"/>
    <w:rsid w:val="00006C8C"/>
    <w:rsid w:val="00007A72"/>
    <w:rsid w:val="00011B25"/>
    <w:rsid w:val="00021109"/>
    <w:rsid w:val="00030A13"/>
    <w:rsid w:val="00031B1E"/>
    <w:rsid w:val="00035C69"/>
    <w:rsid w:val="00040264"/>
    <w:rsid w:val="00040CBC"/>
    <w:rsid w:val="00041180"/>
    <w:rsid w:val="00044617"/>
    <w:rsid w:val="00045597"/>
    <w:rsid w:val="00047615"/>
    <w:rsid w:val="00050534"/>
    <w:rsid w:val="000506C4"/>
    <w:rsid w:val="000553B7"/>
    <w:rsid w:val="00055ED9"/>
    <w:rsid w:val="00056402"/>
    <w:rsid w:val="000611CA"/>
    <w:rsid w:val="000641D6"/>
    <w:rsid w:val="00064682"/>
    <w:rsid w:val="00065B85"/>
    <w:rsid w:val="0007315D"/>
    <w:rsid w:val="000734C1"/>
    <w:rsid w:val="0008038E"/>
    <w:rsid w:val="0008074A"/>
    <w:rsid w:val="00080C9C"/>
    <w:rsid w:val="0008159C"/>
    <w:rsid w:val="0008246A"/>
    <w:rsid w:val="00083532"/>
    <w:rsid w:val="000854FE"/>
    <w:rsid w:val="00087E94"/>
    <w:rsid w:val="00092268"/>
    <w:rsid w:val="00092E3D"/>
    <w:rsid w:val="00094830"/>
    <w:rsid w:val="0009729E"/>
    <w:rsid w:val="00097D0B"/>
    <w:rsid w:val="000A2286"/>
    <w:rsid w:val="000B1828"/>
    <w:rsid w:val="000B4D41"/>
    <w:rsid w:val="000C019E"/>
    <w:rsid w:val="000C3758"/>
    <w:rsid w:val="000C4EEB"/>
    <w:rsid w:val="000C5487"/>
    <w:rsid w:val="000C6DDD"/>
    <w:rsid w:val="000C7627"/>
    <w:rsid w:val="000D019E"/>
    <w:rsid w:val="000D0442"/>
    <w:rsid w:val="000D2E20"/>
    <w:rsid w:val="000D3781"/>
    <w:rsid w:val="000D4C2C"/>
    <w:rsid w:val="000E2278"/>
    <w:rsid w:val="000E3C5F"/>
    <w:rsid w:val="000E7BC0"/>
    <w:rsid w:val="000E7F35"/>
    <w:rsid w:val="000F2CAC"/>
    <w:rsid w:val="000F5356"/>
    <w:rsid w:val="000F54D9"/>
    <w:rsid w:val="000F6291"/>
    <w:rsid w:val="000F73E2"/>
    <w:rsid w:val="000F7CC1"/>
    <w:rsid w:val="00100AD3"/>
    <w:rsid w:val="00101091"/>
    <w:rsid w:val="0010138A"/>
    <w:rsid w:val="00101DB4"/>
    <w:rsid w:val="001024E9"/>
    <w:rsid w:val="0010685F"/>
    <w:rsid w:val="00107155"/>
    <w:rsid w:val="00107158"/>
    <w:rsid w:val="00111127"/>
    <w:rsid w:val="0011152E"/>
    <w:rsid w:val="00111B41"/>
    <w:rsid w:val="00115B0E"/>
    <w:rsid w:val="00115BB0"/>
    <w:rsid w:val="001216EF"/>
    <w:rsid w:val="00123066"/>
    <w:rsid w:val="00130FA0"/>
    <w:rsid w:val="00142B36"/>
    <w:rsid w:val="00144B87"/>
    <w:rsid w:val="00147D0E"/>
    <w:rsid w:val="00150543"/>
    <w:rsid w:val="00154D8D"/>
    <w:rsid w:val="001562F9"/>
    <w:rsid w:val="0015655A"/>
    <w:rsid w:val="00157F53"/>
    <w:rsid w:val="001607E1"/>
    <w:rsid w:val="00171336"/>
    <w:rsid w:val="0017370C"/>
    <w:rsid w:val="00174470"/>
    <w:rsid w:val="00174E33"/>
    <w:rsid w:val="00174FC1"/>
    <w:rsid w:val="00176AC8"/>
    <w:rsid w:val="001807DB"/>
    <w:rsid w:val="0018248A"/>
    <w:rsid w:val="00185476"/>
    <w:rsid w:val="00185575"/>
    <w:rsid w:val="00191D88"/>
    <w:rsid w:val="00192890"/>
    <w:rsid w:val="001B6F68"/>
    <w:rsid w:val="001C4204"/>
    <w:rsid w:val="001C7316"/>
    <w:rsid w:val="001C7D69"/>
    <w:rsid w:val="001D3278"/>
    <w:rsid w:val="001D549A"/>
    <w:rsid w:val="001E5740"/>
    <w:rsid w:val="001E7F61"/>
    <w:rsid w:val="001F566B"/>
    <w:rsid w:val="00200A40"/>
    <w:rsid w:val="002047D4"/>
    <w:rsid w:val="00204959"/>
    <w:rsid w:val="00210F58"/>
    <w:rsid w:val="0021124E"/>
    <w:rsid w:val="00220A04"/>
    <w:rsid w:val="00221BAB"/>
    <w:rsid w:val="00227EF4"/>
    <w:rsid w:val="002300F9"/>
    <w:rsid w:val="0024068C"/>
    <w:rsid w:val="00240E04"/>
    <w:rsid w:val="002529B4"/>
    <w:rsid w:val="0025432D"/>
    <w:rsid w:val="00257B7E"/>
    <w:rsid w:val="002604F3"/>
    <w:rsid w:val="00261401"/>
    <w:rsid w:val="0026200E"/>
    <w:rsid w:val="00273F62"/>
    <w:rsid w:val="002774F0"/>
    <w:rsid w:val="00284EF7"/>
    <w:rsid w:val="00286E7E"/>
    <w:rsid w:val="0028745A"/>
    <w:rsid w:val="00287FDC"/>
    <w:rsid w:val="00291E3A"/>
    <w:rsid w:val="00292DD6"/>
    <w:rsid w:val="0029579F"/>
    <w:rsid w:val="002A03E7"/>
    <w:rsid w:val="002A519A"/>
    <w:rsid w:val="002A55EC"/>
    <w:rsid w:val="002A71B7"/>
    <w:rsid w:val="002B4F5E"/>
    <w:rsid w:val="002B5F2F"/>
    <w:rsid w:val="002C0FE0"/>
    <w:rsid w:val="002C4757"/>
    <w:rsid w:val="002D0A27"/>
    <w:rsid w:val="002D4EC0"/>
    <w:rsid w:val="002D65D3"/>
    <w:rsid w:val="002D7041"/>
    <w:rsid w:val="002E1CD9"/>
    <w:rsid w:val="002E4718"/>
    <w:rsid w:val="002F157D"/>
    <w:rsid w:val="002F206E"/>
    <w:rsid w:val="00300EA9"/>
    <w:rsid w:val="00300EDD"/>
    <w:rsid w:val="00301DB4"/>
    <w:rsid w:val="003046B3"/>
    <w:rsid w:val="00304EB3"/>
    <w:rsid w:val="00310269"/>
    <w:rsid w:val="00316F2D"/>
    <w:rsid w:val="003205D0"/>
    <w:rsid w:val="00321C79"/>
    <w:rsid w:val="0032220D"/>
    <w:rsid w:val="00324567"/>
    <w:rsid w:val="003249F4"/>
    <w:rsid w:val="00326ABD"/>
    <w:rsid w:val="003333F8"/>
    <w:rsid w:val="00335263"/>
    <w:rsid w:val="0034043F"/>
    <w:rsid w:val="0034093C"/>
    <w:rsid w:val="0034361C"/>
    <w:rsid w:val="00346611"/>
    <w:rsid w:val="00363C0B"/>
    <w:rsid w:val="00366431"/>
    <w:rsid w:val="00370F8C"/>
    <w:rsid w:val="00371941"/>
    <w:rsid w:val="003771E7"/>
    <w:rsid w:val="003816EE"/>
    <w:rsid w:val="0038690E"/>
    <w:rsid w:val="003970CE"/>
    <w:rsid w:val="003978D5"/>
    <w:rsid w:val="003A124C"/>
    <w:rsid w:val="003A51F1"/>
    <w:rsid w:val="003B26AE"/>
    <w:rsid w:val="003B3454"/>
    <w:rsid w:val="003B4E9C"/>
    <w:rsid w:val="003C0DD6"/>
    <w:rsid w:val="003C2034"/>
    <w:rsid w:val="003C37EE"/>
    <w:rsid w:val="003C6373"/>
    <w:rsid w:val="003D2154"/>
    <w:rsid w:val="003D4D1C"/>
    <w:rsid w:val="003D5C04"/>
    <w:rsid w:val="003E5878"/>
    <w:rsid w:val="003E67CE"/>
    <w:rsid w:val="003F00F8"/>
    <w:rsid w:val="00407553"/>
    <w:rsid w:val="0040792F"/>
    <w:rsid w:val="004128DC"/>
    <w:rsid w:val="004148E2"/>
    <w:rsid w:val="00417D60"/>
    <w:rsid w:val="0042495A"/>
    <w:rsid w:val="004355A2"/>
    <w:rsid w:val="00444B65"/>
    <w:rsid w:val="00456730"/>
    <w:rsid w:val="00461CD1"/>
    <w:rsid w:val="004740DF"/>
    <w:rsid w:val="0048061D"/>
    <w:rsid w:val="00496128"/>
    <w:rsid w:val="004A02BE"/>
    <w:rsid w:val="004A3329"/>
    <w:rsid w:val="004A4231"/>
    <w:rsid w:val="004A46F4"/>
    <w:rsid w:val="004A574C"/>
    <w:rsid w:val="004B02E1"/>
    <w:rsid w:val="004B28A5"/>
    <w:rsid w:val="004B2CDF"/>
    <w:rsid w:val="004B5F04"/>
    <w:rsid w:val="004C4B4D"/>
    <w:rsid w:val="004D07F9"/>
    <w:rsid w:val="004D1932"/>
    <w:rsid w:val="004D2256"/>
    <w:rsid w:val="004D50EF"/>
    <w:rsid w:val="004E261F"/>
    <w:rsid w:val="004E788E"/>
    <w:rsid w:val="004E7A7D"/>
    <w:rsid w:val="004F06A3"/>
    <w:rsid w:val="004F0758"/>
    <w:rsid w:val="004F47C9"/>
    <w:rsid w:val="004F4FE3"/>
    <w:rsid w:val="004F5C90"/>
    <w:rsid w:val="00502203"/>
    <w:rsid w:val="00502DA8"/>
    <w:rsid w:val="005049C0"/>
    <w:rsid w:val="005055F6"/>
    <w:rsid w:val="00506CCB"/>
    <w:rsid w:val="00514FA9"/>
    <w:rsid w:val="005162BC"/>
    <w:rsid w:val="00524173"/>
    <w:rsid w:val="00525006"/>
    <w:rsid w:val="005255BC"/>
    <w:rsid w:val="0052598D"/>
    <w:rsid w:val="00527112"/>
    <w:rsid w:val="00530BE4"/>
    <w:rsid w:val="00537719"/>
    <w:rsid w:val="0054259E"/>
    <w:rsid w:val="0054409E"/>
    <w:rsid w:val="005456CF"/>
    <w:rsid w:val="00556992"/>
    <w:rsid w:val="00556FFF"/>
    <w:rsid w:val="00557C07"/>
    <w:rsid w:val="00557CB3"/>
    <w:rsid w:val="005606D5"/>
    <w:rsid w:val="005632A2"/>
    <w:rsid w:val="00564ABC"/>
    <w:rsid w:val="005650CF"/>
    <w:rsid w:val="00567109"/>
    <w:rsid w:val="00570BE1"/>
    <w:rsid w:val="00572B50"/>
    <w:rsid w:val="005767DA"/>
    <w:rsid w:val="00577B05"/>
    <w:rsid w:val="00585F03"/>
    <w:rsid w:val="00586C58"/>
    <w:rsid w:val="00590500"/>
    <w:rsid w:val="00591B71"/>
    <w:rsid w:val="005940C9"/>
    <w:rsid w:val="0059535B"/>
    <w:rsid w:val="0059707A"/>
    <w:rsid w:val="00597B97"/>
    <w:rsid w:val="005A09C8"/>
    <w:rsid w:val="005A389C"/>
    <w:rsid w:val="005A3DB4"/>
    <w:rsid w:val="005A4800"/>
    <w:rsid w:val="005A7CB1"/>
    <w:rsid w:val="005B0B5E"/>
    <w:rsid w:val="005B144F"/>
    <w:rsid w:val="005B3272"/>
    <w:rsid w:val="005B59DE"/>
    <w:rsid w:val="005B5E90"/>
    <w:rsid w:val="005C251C"/>
    <w:rsid w:val="005C2CDA"/>
    <w:rsid w:val="005C5E69"/>
    <w:rsid w:val="005D24BD"/>
    <w:rsid w:val="005D34EB"/>
    <w:rsid w:val="005E1809"/>
    <w:rsid w:val="005F3623"/>
    <w:rsid w:val="005F72BF"/>
    <w:rsid w:val="005F7FA0"/>
    <w:rsid w:val="006023DE"/>
    <w:rsid w:val="0060566D"/>
    <w:rsid w:val="00607343"/>
    <w:rsid w:val="00607D62"/>
    <w:rsid w:val="006149A3"/>
    <w:rsid w:val="00616119"/>
    <w:rsid w:val="00621894"/>
    <w:rsid w:val="0062353C"/>
    <w:rsid w:val="0062485E"/>
    <w:rsid w:val="00625F4D"/>
    <w:rsid w:val="00626125"/>
    <w:rsid w:val="006415A4"/>
    <w:rsid w:val="00644924"/>
    <w:rsid w:val="00647AFD"/>
    <w:rsid w:val="0065303F"/>
    <w:rsid w:val="00662814"/>
    <w:rsid w:val="00671C07"/>
    <w:rsid w:val="00671FA3"/>
    <w:rsid w:val="0067659B"/>
    <w:rsid w:val="00676D43"/>
    <w:rsid w:val="0068072D"/>
    <w:rsid w:val="006861D8"/>
    <w:rsid w:val="00686387"/>
    <w:rsid w:val="00687048"/>
    <w:rsid w:val="0068743A"/>
    <w:rsid w:val="0068789A"/>
    <w:rsid w:val="006879A5"/>
    <w:rsid w:val="006879F7"/>
    <w:rsid w:val="00687F26"/>
    <w:rsid w:val="006913AA"/>
    <w:rsid w:val="00692B5E"/>
    <w:rsid w:val="00693F18"/>
    <w:rsid w:val="006A0614"/>
    <w:rsid w:val="006A152B"/>
    <w:rsid w:val="006A1E87"/>
    <w:rsid w:val="006A1F58"/>
    <w:rsid w:val="006A3577"/>
    <w:rsid w:val="006A3F6A"/>
    <w:rsid w:val="006B1590"/>
    <w:rsid w:val="006B3AF9"/>
    <w:rsid w:val="006C2118"/>
    <w:rsid w:val="006D4D6A"/>
    <w:rsid w:val="006D54C7"/>
    <w:rsid w:val="006E2F29"/>
    <w:rsid w:val="006F1332"/>
    <w:rsid w:val="006F260C"/>
    <w:rsid w:val="007045FF"/>
    <w:rsid w:val="00704C3B"/>
    <w:rsid w:val="00705B25"/>
    <w:rsid w:val="007076AB"/>
    <w:rsid w:val="00713FB3"/>
    <w:rsid w:val="007219BF"/>
    <w:rsid w:val="00726FF1"/>
    <w:rsid w:val="007270D2"/>
    <w:rsid w:val="00727EA0"/>
    <w:rsid w:val="007309E0"/>
    <w:rsid w:val="00733BC0"/>
    <w:rsid w:val="00737A99"/>
    <w:rsid w:val="00737C26"/>
    <w:rsid w:val="00740B89"/>
    <w:rsid w:val="007478FB"/>
    <w:rsid w:val="00753E9F"/>
    <w:rsid w:val="007569D1"/>
    <w:rsid w:val="00761688"/>
    <w:rsid w:val="007634FF"/>
    <w:rsid w:val="0076421C"/>
    <w:rsid w:val="0077007C"/>
    <w:rsid w:val="0077010A"/>
    <w:rsid w:val="00770689"/>
    <w:rsid w:val="007720FE"/>
    <w:rsid w:val="0077306E"/>
    <w:rsid w:val="00774B97"/>
    <w:rsid w:val="0077603E"/>
    <w:rsid w:val="00790FD5"/>
    <w:rsid w:val="0079535B"/>
    <w:rsid w:val="007A0950"/>
    <w:rsid w:val="007A2A39"/>
    <w:rsid w:val="007A2C2B"/>
    <w:rsid w:val="007A62D9"/>
    <w:rsid w:val="007A6958"/>
    <w:rsid w:val="007B4ED0"/>
    <w:rsid w:val="007B642B"/>
    <w:rsid w:val="007B7147"/>
    <w:rsid w:val="007C1AEB"/>
    <w:rsid w:val="007C55FC"/>
    <w:rsid w:val="007D06A3"/>
    <w:rsid w:val="007D66B7"/>
    <w:rsid w:val="007D67F7"/>
    <w:rsid w:val="007D6D63"/>
    <w:rsid w:val="007F0127"/>
    <w:rsid w:val="007F1C24"/>
    <w:rsid w:val="007F7FFB"/>
    <w:rsid w:val="008059DC"/>
    <w:rsid w:val="00812066"/>
    <w:rsid w:val="00816786"/>
    <w:rsid w:val="00817535"/>
    <w:rsid w:val="00817DFE"/>
    <w:rsid w:val="008221C8"/>
    <w:rsid w:val="0082296C"/>
    <w:rsid w:val="0083113F"/>
    <w:rsid w:val="00836E22"/>
    <w:rsid w:val="00837262"/>
    <w:rsid w:val="00837714"/>
    <w:rsid w:val="00844EC5"/>
    <w:rsid w:val="008502BB"/>
    <w:rsid w:val="008555D7"/>
    <w:rsid w:val="00861821"/>
    <w:rsid w:val="0086360E"/>
    <w:rsid w:val="00864625"/>
    <w:rsid w:val="0087075C"/>
    <w:rsid w:val="00870F43"/>
    <w:rsid w:val="0088018F"/>
    <w:rsid w:val="008840D7"/>
    <w:rsid w:val="0088593C"/>
    <w:rsid w:val="00892585"/>
    <w:rsid w:val="008962FF"/>
    <w:rsid w:val="008968C7"/>
    <w:rsid w:val="0089784B"/>
    <w:rsid w:val="008A08F8"/>
    <w:rsid w:val="008A41B8"/>
    <w:rsid w:val="008A5D3D"/>
    <w:rsid w:val="008A6E91"/>
    <w:rsid w:val="008A7893"/>
    <w:rsid w:val="008B3DE5"/>
    <w:rsid w:val="008C29DA"/>
    <w:rsid w:val="008C7C4E"/>
    <w:rsid w:val="008D012A"/>
    <w:rsid w:val="008D1697"/>
    <w:rsid w:val="008D1CA9"/>
    <w:rsid w:val="008D573B"/>
    <w:rsid w:val="008D630C"/>
    <w:rsid w:val="008D7993"/>
    <w:rsid w:val="008E0869"/>
    <w:rsid w:val="008E137E"/>
    <w:rsid w:val="008E29A5"/>
    <w:rsid w:val="008E3E6E"/>
    <w:rsid w:val="008F1B0F"/>
    <w:rsid w:val="008F51EE"/>
    <w:rsid w:val="008F7043"/>
    <w:rsid w:val="008F713C"/>
    <w:rsid w:val="009015A0"/>
    <w:rsid w:val="00905A7B"/>
    <w:rsid w:val="00907E48"/>
    <w:rsid w:val="0091561D"/>
    <w:rsid w:val="00920C7F"/>
    <w:rsid w:val="009212FB"/>
    <w:rsid w:val="009264EC"/>
    <w:rsid w:val="009357D2"/>
    <w:rsid w:val="0093731A"/>
    <w:rsid w:val="00937AF2"/>
    <w:rsid w:val="009400BA"/>
    <w:rsid w:val="00940DF5"/>
    <w:rsid w:val="00943C52"/>
    <w:rsid w:val="009454F5"/>
    <w:rsid w:val="0095009A"/>
    <w:rsid w:val="00955B92"/>
    <w:rsid w:val="00964268"/>
    <w:rsid w:val="00966D9B"/>
    <w:rsid w:val="00967004"/>
    <w:rsid w:val="00967C06"/>
    <w:rsid w:val="00971124"/>
    <w:rsid w:val="00973C0B"/>
    <w:rsid w:val="00975979"/>
    <w:rsid w:val="009A27F5"/>
    <w:rsid w:val="009A7AA6"/>
    <w:rsid w:val="009B38B5"/>
    <w:rsid w:val="009B5A7D"/>
    <w:rsid w:val="009B7BCA"/>
    <w:rsid w:val="009B7D35"/>
    <w:rsid w:val="009C2572"/>
    <w:rsid w:val="009C2D3B"/>
    <w:rsid w:val="009C3386"/>
    <w:rsid w:val="009D0E1E"/>
    <w:rsid w:val="009D39CF"/>
    <w:rsid w:val="009D564B"/>
    <w:rsid w:val="009D6A1F"/>
    <w:rsid w:val="009D7763"/>
    <w:rsid w:val="00A00EB2"/>
    <w:rsid w:val="00A0499B"/>
    <w:rsid w:val="00A06421"/>
    <w:rsid w:val="00A1111C"/>
    <w:rsid w:val="00A12A97"/>
    <w:rsid w:val="00A15247"/>
    <w:rsid w:val="00A163C4"/>
    <w:rsid w:val="00A21D7E"/>
    <w:rsid w:val="00A24F5B"/>
    <w:rsid w:val="00A26963"/>
    <w:rsid w:val="00A27188"/>
    <w:rsid w:val="00A3728E"/>
    <w:rsid w:val="00A51E3E"/>
    <w:rsid w:val="00A53AF6"/>
    <w:rsid w:val="00A62F90"/>
    <w:rsid w:val="00A71F0B"/>
    <w:rsid w:val="00A74270"/>
    <w:rsid w:val="00A770E4"/>
    <w:rsid w:val="00A84714"/>
    <w:rsid w:val="00A86F0B"/>
    <w:rsid w:val="00A87EFE"/>
    <w:rsid w:val="00A92EB0"/>
    <w:rsid w:val="00A95E1C"/>
    <w:rsid w:val="00AA2CEC"/>
    <w:rsid w:val="00AA4213"/>
    <w:rsid w:val="00AA5F14"/>
    <w:rsid w:val="00AB2B40"/>
    <w:rsid w:val="00AB6F67"/>
    <w:rsid w:val="00AB7131"/>
    <w:rsid w:val="00AD7848"/>
    <w:rsid w:val="00AE1030"/>
    <w:rsid w:val="00AE1ED1"/>
    <w:rsid w:val="00AE512E"/>
    <w:rsid w:val="00AE5562"/>
    <w:rsid w:val="00AF2AAD"/>
    <w:rsid w:val="00B0086A"/>
    <w:rsid w:val="00B10C7D"/>
    <w:rsid w:val="00B32651"/>
    <w:rsid w:val="00B41777"/>
    <w:rsid w:val="00B41A2F"/>
    <w:rsid w:val="00B46E05"/>
    <w:rsid w:val="00B4727F"/>
    <w:rsid w:val="00B51730"/>
    <w:rsid w:val="00B62C95"/>
    <w:rsid w:val="00B62E8C"/>
    <w:rsid w:val="00B66081"/>
    <w:rsid w:val="00B663E5"/>
    <w:rsid w:val="00B72542"/>
    <w:rsid w:val="00B73094"/>
    <w:rsid w:val="00B74532"/>
    <w:rsid w:val="00B84805"/>
    <w:rsid w:val="00B8721B"/>
    <w:rsid w:val="00B90FB6"/>
    <w:rsid w:val="00B93BE6"/>
    <w:rsid w:val="00B93D14"/>
    <w:rsid w:val="00B9588E"/>
    <w:rsid w:val="00BB265A"/>
    <w:rsid w:val="00BB49FE"/>
    <w:rsid w:val="00BB6E0A"/>
    <w:rsid w:val="00BB6FA3"/>
    <w:rsid w:val="00BB7C84"/>
    <w:rsid w:val="00BC60CF"/>
    <w:rsid w:val="00BE0E37"/>
    <w:rsid w:val="00BE3C19"/>
    <w:rsid w:val="00C01B85"/>
    <w:rsid w:val="00C04AB4"/>
    <w:rsid w:val="00C1112F"/>
    <w:rsid w:val="00C11AD5"/>
    <w:rsid w:val="00C11F8B"/>
    <w:rsid w:val="00C12BAE"/>
    <w:rsid w:val="00C15DB8"/>
    <w:rsid w:val="00C175E2"/>
    <w:rsid w:val="00C17FA0"/>
    <w:rsid w:val="00C37080"/>
    <w:rsid w:val="00C412D2"/>
    <w:rsid w:val="00C433A2"/>
    <w:rsid w:val="00C448AB"/>
    <w:rsid w:val="00C65046"/>
    <w:rsid w:val="00C65A39"/>
    <w:rsid w:val="00C75B1F"/>
    <w:rsid w:val="00C80EC5"/>
    <w:rsid w:val="00C8177A"/>
    <w:rsid w:val="00C824EE"/>
    <w:rsid w:val="00C92D46"/>
    <w:rsid w:val="00C93326"/>
    <w:rsid w:val="00C93FB7"/>
    <w:rsid w:val="00CA149B"/>
    <w:rsid w:val="00CA5FCC"/>
    <w:rsid w:val="00CC43C6"/>
    <w:rsid w:val="00CC4909"/>
    <w:rsid w:val="00CD0077"/>
    <w:rsid w:val="00CE0409"/>
    <w:rsid w:val="00CF0E69"/>
    <w:rsid w:val="00CF2935"/>
    <w:rsid w:val="00CF7FDA"/>
    <w:rsid w:val="00D016F7"/>
    <w:rsid w:val="00D13AC0"/>
    <w:rsid w:val="00D21678"/>
    <w:rsid w:val="00D22BC5"/>
    <w:rsid w:val="00D243B7"/>
    <w:rsid w:val="00D25DA8"/>
    <w:rsid w:val="00D3497B"/>
    <w:rsid w:val="00D40BE4"/>
    <w:rsid w:val="00D42402"/>
    <w:rsid w:val="00D42652"/>
    <w:rsid w:val="00D44022"/>
    <w:rsid w:val="00D55527"/>
    <w:rsid w:val="00D57986"/>
    <w:rsid w:val="00D64286"/>
    <w:rsid w:val="00D64289"/>
    <w:rsid w:val="00D64700"/>
    <w:rsid w:val="00D66263"/>
    <w:rsid w:val="00D70B90"/>
    <w:rsid w:val="00D73C0C"/>
    <w:rsid w:val="00D74484"/>
    <w:rsid w:val="00D74A6C"/>
    <w:rsid w:val="00D752A9"/>
    <w:rsid w:val="00D759EB"/>
    <w:rsid w:val="00D803B8"/>
    <w:rsid w:val="00D80716"/>
    <w:rsid w:val="00D846D8"/>
    <w:rsid w:val="00D87520"/>
    <w:rsid w:val="00D90BAF"/>
    <w:rsid w:val="00D918AE"/>
    <w:rsid w:val="00D92808"/>
    <w:rsid w:val="00D92C04"/>
    <w:rsid w:val="00D979D3"/>
    <w:rsid w:val="00DA4D6F"/>
    <w:rsid w:val="00DA76B9"/>
    <w:rsid w:val="00DB22F7"/>
    <w:rsid w:val="00DB47F0"/>
    <w:rsid w:val="00DC0AF7"/>
    <w:rsid w:val="00DC311C"/>
    <w:rsid w:val="00DC76AB"/>
    <w:rsid w:val="00DD4A8E"/>
    <w:rsid w:val="00DE107D"/>
    <w:rsid w:val="00DE45AF"/>
    <w:rsid w:val="00DE63A5"/>
    <w:rsid w:val="00DE6C83"/>
    <w:rsid w:val="00E001AF"/>
    <w:rsid w:val="00E0620C"/>
    <w:rsid w:val="00E062F7"/>
    <w:rsid w:val="00E13A8B"/>
    <w:rsid w:val="00E147B2"/>
    <w:rsid w:val="00E17AE5"/>
    <w:rsid w:val="00E22959"/>
    <w:rsid w:val="00E23521"/>
    <w:rsid w:val="00E27DC7"/>
    <w:rsid w:val="00E32C37"/>
    <w:rsid w:val="00E404E4"/>
    <w:rsid w:val="00E41F38"/>
    <w:rsid w:val="00E429B6"/>
    <w:rsid w:val="00E44491"/>
    <w:rsid w:val="00E52A20"/>
    <w:rsid w:val="00E57BE5"/>
    <w:rsid w:val="00E6382A"/>
    <w:rsid w:val="00E64A12"/>
    <w:rsid w:val="00E64E8E"/>
    <w:rsid w:val="00E70468"/>
    <w:rsid w:val="00E742F0"/>
    <w:rsid w:val="00E803AF"/>
    <w:rsid w:val="00E82FCB"/>
    <w:rsid w:val="00E8385C"/>
    <w:rsid w:val="00E8573A"/>
    <w:rsid w:val="00E85921"/>
    <w:rsid w:val="00E92AAC"/>
    <w:rsid w:val="00E94675"/>
    <w:rsid w:val="00EA2E37"/>
    <w:rsid w:val="00EA3657"/>
    <w:rsid w:val="00EB174A"/>
    <w:rsid w:val="00EC287D"/>
    <w:rsid w:val="00EC32FB"/>
    <w:rsid w:val="00EC3ADE"/>
    <w:rsid w:val="00EC55A1"/>
    <w:rsid w:val="00EC62E3"/>
    <w:rsid w:val="00ED2E7D"/>
    <w:rsid w:val="00ED2E95"/>
    <w:rsid w:val="00ED7C0F"/>
    <w:rsid w:val="00EE192F"/>
    <w:rsid w:val="00EE2230"/>
    <w:rsid w:val="00EE22BD"/>
    <w:rsid w:val="00EE3CDA"/>
    <w:rsid w:val="00EE42D5"/>
    <w:rsid w:val="00EE7FA8"/>
    <w:rsid w:val="00F005CC"/>
    <w:rsid w:val="00F0066D"/>
    <w:rsid w:val="00F01B40"/>
    <w:rsid w:val="00F01F9D"/>
    <w:rsid w:val="00F03F31"/>
    <w:rsid w:val="00F13AB6"/>
    <w:rsid w:val="00F16A76"/>
    <w:rsid w:val="00F27278"/>
    <w:rsid w:val="00F36C1A"/>
    <w:rsid w:val="00F36CCF"/>
    <w:rsid w:val="00F4084F"/>
    <w:rsid w:val="00F4252E"/>
    <w:rsid w:val="00F4276A"/>
    <w:rsid w:val="00F43ACF"/>
    <w:rsid w:val="00F442A1"/>
    <w:rsid w:val="00F4686D"/>
    <w:rsid w:val="00F54D5D"/>
    <w:rsid w:val="00F56709"/>
    <w:rsid w:val="00F5734E"/>
    <w:rsid w:val="00F61EE1"/>
    <w:rsid w:val="00F74AB1"/>
    <w:rsid w:val="00F75561"/>
    <w:rsid w:val="00F762FB"/>
    <w:rsid w:val="00F77726"/>
    <w:rsid w:val="00F840B8"/>
    <w:rsid w:val="00F85718"/>
    <w:rsid w:val="00F90E5F"/>
    <w:rsid w:val="00F91672"/>
    <w:rsid w:val="00F92E15"/>
    <w:rsid w:val="00F955C1"/>
    <w:rsid w:val="00FA0DB0"/>
    <w:rsid w:val="00FA6DE0"/>
    <w:rsid w:val="00FB541D"/>
    <w:rsid w:val="00FC1D1E"/>
    <w:rsid w:val="00FC2585"/>
    <w:rsid w:val="00FD6E0B"/>
    <w:rsid w:val="00FE02E4"/>
    <w:rsid w:val="00FE0BED"/>
    <w:rsid w:val="00FE1895"/>
    <w:rsid w:val="00FF3A87"/>
    <w:rsid w:val="00FF526D"/>
    <w:rsid w:val="00FF72B2"/>
    <w:rsid w:val="00FF7A7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35B3"/>
  <w15:chartTrackingRefBased/>
  <w15:docId w15:val="{6DE63723-C046-4FA4-AB23-B640EC1E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88018F"/>
    <w:rPr>
      <w:color w:val="6E90A0" w:themeColor="text2" w:themeTint="99"/>
      <w:u w:val="single"/>
    </w:rPr>
  </w:style>
  <w:style w:type="paragraph" w:styleId="TOC1">
    <w:name w:val="toc 1"/>
    <w:basedOn w:val="Normal"/>
    <w:next w:val="Normal"/>
    <w:uiPriority w:val="39"/>
    <w:rsid w:val="0088018F"/>
    <w:pPr>
      <w:suppressAutoHyphens/>
      <w:spacing w:after="200" w:line="276" w:lineRule="auto"/>
    </w:pPr>
    <w:rPr>
      <w:rFonts w:ascii="Calibri" w:eastAsia="Calibri" w:hAnsi="Calibri" w:cs="Calibri"/>
      <w:sz w:val="22"/>
      <w:szCs w:val="22"/>
      <w:lang w:val="en-CA" w:eastAsia="ar-SA"/>
    </w:rPr>
  </w:style>
  <w:style w:type="character" w:customStyle="1" w:styleId="apple-converted-space">
    <w:name w:val="apple-converted-space"/>
    <w:basedOn w:val="DefaultParagraphFont"/>
    <w:rsid w:val="00200A40"/>
  </w:style>
  <w:style w:type="paragraph" w:styleId="NormalWeb">
    <w:name w:val="Normal (Web)"/>
    <w:basedOn w:val="Normal"/>
    <w:uiPriority w:val="99"/>
    <w:semiHidden/>
    <w:unhideWhenUsed/>
    <w:rsid w:val="00200A4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zL\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AB06C644-F688-447F-A664-12B6EB6F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0</TotalTime>
  <Pages>6</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TzL BDChN</dc:creator>
  <cp:keywords/>
  <cp:lastModifiedBy>TzL BDChN</cp:lastModifiedBy>
  <cp:revision>2</cp:revision>
  <dcterms:created xsi:type="dcterms:W3CDTF">2015-04-08T23:47:00Z</dcterms:created>
  <dcterms:modified xsi:type="dcterms:W3CDTF">2015-04-08T23:47:00Z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